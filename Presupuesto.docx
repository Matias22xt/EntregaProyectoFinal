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CD8F9"/>
  <w:body>
    <w:sdt>
      <w:sdtPr>
        <w:id w:val="-1795978282"/>
        <w:docPartObj>
          <w:docPartGallery w:val="Cover Pages"/>
          <w:docPartUnique/>
        </w:docPartObj>
      </w:sdtPr>
      <w:sdtEndPr/>
      <w:sdtContent>
        <w:p w:rsidR="000971ED" w:rsidRDefault="000971ED">
          <w:r>
            <w:rPr>
              <w:noProof/>
              <w:lang w:val="en-US" w:eastAsia="en-US"/>
            </w:rPr>
            <w:drawing>
              <wp:anchor distT="0" distB="0" distL="114300" distR="114300" simplePos="0" relativeHeight="251667456" behindDoc="1" locked="0" layoutInCell="1" allowOverlap="1" wp14:anchorId="1A75DCBC" wp14:editId="36A1EAA5">
                <wp:simplePos x="0" y="0"/>
                <wp:positionH relativeFrom="margin">
                  <wp:posOffset>-76835</wp:posOffset>
                </wp:positionH>
                <wp:positionV relativeFrom="paragraph">
                  <wp:posOffset>4445</wp:posOffset>
                </wp:positionV>
                <wp:extent cx="1489881" cy="1273849"/>
                <wp:effectExtent l="0" t="0" r="0" b="0"/>
                <wp:wrapTight wrapText="bothSides">
                  <wp:wrapPolygon edited="0">
                    <wp:start x="0" y="0"/>
                    <wp:lineTo x="0" y="4522"/>
                    <wp:lineTo x="10772" y="5168"/>
                    <wp:lineTo x="4696" y="10337"/>
                    <wp:lineTo x="4972" y="16475"/>
                    <wp:lineTo x="16020" y="16475"/>
                    <wp:lineTo x="16020" y="10337"/>
                    <wp:lineTo x="10772" y="5168"/>
                    <wp:lineTo x="21269" y="4522"/>
                    <wp:lineTo x="21269" y="1292"/>
                    <wp:lineTo x="20440" y="0"/>
                    <wp:lineTo x="0" y="0"/>
                  </wp:wrapPolygon>
                </wp:wrapTight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logo_transparent2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881" cy="1273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FD30EB8" wp14:editId="6EE88FA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304800</wp:posOffset>
                    </wp:positionV>
                    <wp:extent cx="460375" cy="987425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6037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971ED" w:rsidRPr="000971ED" w:rsidRDefault="000971E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Cs w:val="24"/>
                                      </w:rPr>
                                    </w:pPr>
                                    <w:r w:rsidRPr="000971ED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D30EB8" id="Rectángulo 130" o:spid="_x0000_s1026" style="position:absolute;margin-left:-14.95pt;margin-top:24pt;width:36.25pt;height:77.75pt;z-index:251663360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" fillcolor="#29f39a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0000" w:themeColor="text1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971ED" w:rsidRPr="000971ED" w:rsidRDefault="000971ED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r w:rsidRPr="000971ED">
                                <w:rPr>
                                  <w:color w:val="000000" w:themeColor="text1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ADB8EDF" wp14:editId="0404EA71">
                    <wp:simplePos x="0" y="0"/>
                    <wp:positionH relativeFrom="margin">
                      <wp:posOffset>-516255</wp:posOffset>
                    </wp:positionH>
                    <wp:positionV relativeFrom="page">
                      <wp:align>top</wp:align>
                    </wp:positionV>
                    <wp:extent cx="6858000" cy="7649210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64921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971ED" w:rsidRDefault="00222B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971E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AR"/>
                                        </w:rPr>
                                        <w:t>PRESUPUESTO SITIO 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DB8EDF" id="Grupo 125" o:spid="_x0000_s1027" style="position:absolute;margin-left:-40.65pt;margin-top:0;width:540pt;height:602.3pt;z-index:-251654144;mso-width-percent:1154;mso-position-horizontal-relative:margin;mso-position-vertical:top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9F6g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628672 [2578]" stroked="f">
                      <v:fill color2="#141c18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971ED" w:rsidRDefault="00222B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971E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AR"/>
                                  </w:rPr>
                                  <w:t>PRESUPUESTO SITIO WEB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0971ED" w:rsidRDefault="000971ED">
          <w:r>
            <w:rPr>
              <w:noProof/>
              <w:lang w:val="en-US" w:eastAsia="en-US"/>
            </w:rPr>
            <w:drawing>
              <wp:anchor distT="0" distB="0" distL="114300" distR="114300" simplePos="0" relativeHeight="251666432" behindDoc="1" locked="0" layoutInCell="1" allowOverlap="1" wp14:anchorId="103E3069" wp14:editId="3CD3F7AC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860800" cy="4406900"/>
                <wp:effectExtent l="0" t="0" r="6350" b="0"/>
                <wp:wrapTight wrapText="bothSides">
                  <wp:wrapPolygon edited="0">
                    <wp:start x="0" y="0"/>
                    <wp:lineTo x="0" y="21476"/>
                    <wp:lineTo x="21529" y="21476"/>
                    <wp:lineTo x="21529" y="0"/>
                    <wp:lineTo x="0" y="0"/>
                  </wp:wrapPolygon>
                </wp:wrapTight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2dogos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0" cy="440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95934CC" wp14:editId="0E4B2EC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1ED" w:rsidRDefault="00222BB8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3DC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971E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</w:rPr>
                                  <w:t> </w:t>
                                </w:r>
                                <w:r w:rsidR="000971ED">
                                  <w:rPr>
                                    <w:color w:val="7F7F7F" w:themeColor="text1" w:themeTint="80"/>
                                    <w:sz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971ED">
                                      <w:rPr>
                                        <w:color w:val="7F7F7F" w:themeColor="text1" w:themeTint="80"/>
                                        <w:sz w:val="18"/>
                                      </w:rPr>
                                      <w:t>matiasherrera57@gmail.com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5934C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margin-left:0;margin-top:0;width:453pt;height:11.5pt;z-index:25166540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0971ED" w:rsidRDefault="00222BB8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3DC0">
                                <w:rPr>
                                  <w:caps/>
                                  <w:color w:val="7F7F7F" w:themeColor="text1" w:themeTint="80"/>
                                  <w:sz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0971ED">
                            <w:rPr>
                              <w:caps/>
                              <w:color w:val="7F7F7F" w:themeColor="text1" w:themeTint="80"/>
                              <w:sz w:val="18"/>
                            </w:rPr>
                            <w:t> </w:t>
                          </w:r>
                          <w:r w:rsidR="000971ED">
                            <w:rPr>
                              <w:color w:val="7F7F7F" w:themeColor="text1" w:themeTint="80"/>
                              <w:sz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971ED">
                                <w:rPr>
                                  <w:color w:val="7F7F7F" w:themeColor="text1" w:themeTint="80"/>
                                  <w:sz w:val="18"/>
                                </w:rPr>
                                <w:t>matiasherrera57@gmail.com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4D883D" wp14:editId="3A707C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971ED" w:rsidRPr="000971ED" w:rsidRDefault="000971E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971ED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s-AR"/>
                                      </w:rPr>
                                      <w:t>Deporte adaptado – Rugby en silla de ruedas.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EB3CF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971ED" w:rsidRDefault="000971E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EB3CF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EB3CF" w:themeColor="accent5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4D883D" id="Cuadro de texto 129" o:spid="_x0000_s1031" type="#_x0000_t202" style="position:absolute;margin-left:0;margin-top:0;width:453pt;height:38.15pt;z-index:25166438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P2fR0a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971ED" w:rsidRPr="000971ED" w:rsidRDefault="000971E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971ED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s-AR"/>
                                </w:rPr>
                                <w:t>Deporte adaptado – Rugby en silla de ruedas.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EB3CF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971ED" w:rsidRDefault="000971E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EB3CF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EB3CF" w:themeColor="accent5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71CA9" w:rsidRDefault="00671CA9"/>
    <w:tbl>
      <w:tblPr>
        <w:tblW w:w="10617" w:type="dxa"/>
        <w:jc w:val="center"/>
        <w:tblLook w:val="0600" w:firstRow="0" w:lastRow="0" w:firstColumn="0" w:lastColumn="0" w:noHBand="1" w:noVBand="1"/>
        <w:tblDescription w:val="Diseño de tabla para especificar el logotipo, número de factura, fecha, fecha de expiración, nombre de la empresa, dirección, números de teléfono y fax, dirección de correo electrónico, dirección de facturación y detalles de facturación."/>
      </w:tblPr>
      <w:tblGrid>
        <w:gridCol w:w="3748"/>
        <w:gridCol w:w="3352"/>
        <w:gridCol w:w="3517"/>
      </w:tblGrid>
      <w:tr w:rsidR="00A340F2" w:rsidRPr="00653405" w:rsidTr="00671CA9">
        <w:trPr>
          <w:trHeight w:val="1256"/>
          <w:jc w:val="center"/>
        </w:trPr>
        <w:tc>
          <w:tcPr>
            <w:tcW w:w="3748" w:type="dxa"/>
            <w:hideMark/>
          </w:tcPr>
          <w:p w:rsidR="00A340F2" w:rsidRPr="00653405" w:rsidRDefault="00AE3529" w:rsidP="00AE3529">
            <w:pPr>
              <w:pStyle w:val="Ttulo"/>
            </w:pPr>
            <w:r>
              <w:t>Presupuesto</w:t>
            </w:r>
            <w:r w:rsidR="00F040DB">
              <w:t xml:space="preserve"> sitio web</w:t>
            </w:r>
          </w:p>
        </w:tc>
        <w:tc>
          <w:tcPr>
            <w:tcW w:w="3352" w:type="dxa"/>
          </w:tcPr>
          <w:p w:rsidR="00A340F2" w:rsidRPr="00653405" w:rsidRDefault="00A340F2" w:rsidP="002F5404">
            <w:pPr>
              <w:jc w:val="center"/>
            </w:pPr>
          </w:p>
        </w:tc>
        <w:tc>
          <w:tcPr>
            <w:tcW w:w="3517" w:type="dxa"/>
            <w:hideMark/>
          </w:tcPr>
          <w:p w:rsidR="00A340F2" w:rsidRPr="00653405" w:rsidRDefault="00F040DB" w:rsidP="002F5404"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50061C2C" wp14:editId="1573A4B8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0</wp:posOffset>
                  </wp:positionV>
                  <wp:extent cx="1489881" cy="1273849"/>
                  <wp:effectExtent l="0" t="0" r="0" b="0"/>
                  <wp:wrapTight wrapText="bothSides">
                    <wp:wrapPolygon edited="0">
                      <wp:start x="0" y="0"/>
                      <wp:lineTo x="0" y="4522"/>
                      <wp:lineTo x="10772" y="5168"/>
                      <wp:lineTo x="4696" y="10337"/>
                      <wp:lineTo x="4972" y="16475"/>
                      <wp:lineTo x="16020" y="16475"/>
                      <wp:lineTo x="16020" y="10337"/>
                      <wp:lineTo x="10772" y="5168"/>
                      <wp:lineTo x="21269" y="4522"/>
                      <wp:lineTo x="21269" y="1292"/>
                      <wp:lineTo x="2044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_transparent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81" cy="127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40F2" w:rsidRPr="00653405" w:rsidTr="00671CA9">
        <w:trPr>
          <w:trHeight w:val="1364"/>
          <w:jc w:val="center"/>
        </w:trPr>
        <w:tc>
          <w:tcPr>
            <w:tcW w:w="3748" w:type="dxa"/>
            <w:hideMark/>
          </w:tcPr>
          <w:p w:rsidR="00A340F2" w:rsidRPr="00653405" w:rsidRDefault="00222BB8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Fecha:"/>
                <w:tag w:val="Fecha:"/>
                <w:id w:val="-865594733"/>
                <w:placeholder>
                  <w:docPart w:val="988EE61A408F42F3B16FB5D7E2E9D54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rStyle w:val="FechaCar"/>
                    <w:lang w:bidi="es-ES"/>
                  </w:rPr>
                  <w:t>FECHA</w:t>
                </w:r>
              </w:sdtContent>
            </w:sdt>
          </w:p>
          <w:p w:rsidR="00A340F2" w:rsidRPr="00653405" w:rsidRDefault="004D1F70" w:rsidP="004D1F7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27/06/2022</w:t>
            </w:r>
          </w:p>
        </w:tc>
        <w:tc>
          <w:tcPr>
            <w:tcW w:w="3352" w:type="dxa"/>
            <w:hideMark/>
          </w:tcPr>
          <w:p w:rsidR="00A340F2" w:rsidRPr="00653405" w:rsidRDefault="00222BB8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Número de factura:"/>
                <w:tag w:val="Número de factura:"/>
                <w:id w:val="453919090"/>
                <w:placeholder>
                  <w:docPart w:val="EC7501EE46F1474CAE0C64781AFEAA8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es-ES"/>
                  </w:rPr>
                  <w:t>N.º DE FACTURA</w:t>
                </w:r>
              </w:sdtContent>
            </w:sdt>
          </w:p>
          <w:p w:rsidR="00A340F2" w:rsidRPr="00653405" w:rsidRDefault="004D1F70" w:rsidP="004D1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00001</w:t>
            </w:r>
          </w:p>
        </w:tc>
        <w:tc>
          <w:tcPr>
            <w:tcW w:w="3517" w:type="dxa"/>
            <w:hideMark/>
          </w:tcPr>
          <w:p w:rsidR="00A340F2" w:rsidRPr="00653405" w:rsidRDefault="004D1F70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MatiasWeb.</w:t>
            </w:r>
          </w:p>
          <w:p w:rsidR="00A340F2" w:rsidRPr="00653405" w:rsidRDefault="004D1F70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Miguel Palacios 1755.</w:t>
            </w:r>
          </w:p>
          <w:p w:rsidR="00CF2287" w:rsidRPr="00653405" w:rsidRDefault="006E54A7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Córdoba</w:t>
            </w:r>
            <w:r w:rsidR="004D1F70">
              <w:rPr>
                <w:rFonts w:cstheme="minorHAnsi"/>
                <w:color w:val="000000" w:themeColor="text1"/>
                <w:szCs w:val="24"/>
              </w:rPr>
              <w:t xml:space="preserve"> Capital.</w:t>
            </w:r>
          </w:p>
          <w:p w:rsidR="00A340F2" w:rsidRPr="00653405" w:rsidRDefault="004D1F70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3513056075.</w:t>
            </w:r>
          </w:p>
          <w:p w:rsidR="00A340F2" w:rsidRPr="00653405" w:rsidRDefault="00965CB0" w:rsidP="004D1F70">
            <w:pPr>
              <w:rPr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m</w:t>
            </w:r>
            <w:r w:rsidR="004D1F70">
              <w:rPr>
                <w:rFonts w:cstheme="minorHAnsi"/>
                <w:color w:val="000000" w:themeColor="text1"/>
                <w:szCs w:val="24"/>
              </w:rPr>
              <w:t>atiasherrera57@gmail.com</w:t>
            </w:r>
          </w:p>
        </w:tc>
      </w:tr>
      <w:tr w:rsidR="00A340F2" w:rsidRPr="00653405" w:rsidTr="00671CA9">
        <w:trPr>
          <w:trHeight w:val="2215"/>
          <w:jc w:val="center"/>
        </w:trPr>
        <w:tc>
          <w:tcPr>
            <w:tcW w:w="3748" w:type="dxa"/>
            <w:hideMark/>
          </w:tcPr>
          <w:p w:rsidR="00A340F2" w:rsidRPr="00653405" w:rsidRDefault="00222BB8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Facturar a:"/>
                <w:tag w:val="Facturar a:"/>
                <w:id w:val="-1178570525"/>
                <w:placeholder>
                  <w:docPart w:val="6BE3AB64350D430F873B920AF95C7D7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rFonts w:ascii="Franklin Gothic Demi" w:hAnsi="Franklin Gothic Demi"/>
                    <w:color w:val="000000" w:themeColor="text1"/>
                    <w:szCs w:val="24"/>
                    <w:lang w:bidi="es-ES"/>
                  </w:rPr>
                  <w:t>FACTURAR A</w:t>
                </w:r>
              </w:sdtContent>
            </w:sdt>
          </w:p>
          <w:p w:rsidR="00A340F2" w:rsidRPr="00653405" w:rsidRDefault="004D1F70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Av. Colon 2363.</w:t>
            </w:r>
          </w:p>
          <w:p w:rsidR="00A340F2" w:rsidRDefault="006E54A7" w:rsidP="00AE3529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Córdoba</w:t>
            </w:r>
            <w:r w:rsidR="004D1F70">
              <w:rPr>
                <w:rFonts w:cstheme="minorHAnsi"/>
                <w:color w:val="000000" w:themeColor="text1"/>
                <w:szCs w:val="24"/>
              </w:rPr>
              <w:t xml:space="preserve"> Capital 5017.</w:t>
            </w:r>
          </w:p>
          <w:p w:rsidR="00AE3529" w:rsidRPr="00AE3529" w:rsidRDefault="00AE3529" w:rsidP="00AE3529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(351-)4641303.</w:t>
            </w:r>
          </w:p>
        </w:tc>
        <w:tc>
          <w:tcPr>
            <w:tcW w:w="3352" w:type="dxa"/>
          </w:tcPr>
          <w:p w:rsidR="00A340F2" w:rsidRPr="00653405" w:rsidRDefault="00A340F2" w:rsidP="002F5404">
            <w:pPr>
              <w:jc w:val="center"/>
            </w:pPr>
          </w:p>
        </w:tc>
        <w:tc>
          <w:tcPr>
            <w:tcW w:w="3517" w:type="dxa"/>
          </w:tcPr>
          <w:p w:rsidR="00A340F2" w:rsidRPr="00653405" w:rsidRDefault="00A340F2" w:rsidP="002F5404">
            <w:pPr>
              <w:jc w:val="center"/>
            </w:pPr>
          </w:p>
        </w:tc>
      </w:tr>
    </w:tbl>
    <w:p w:rsidR="00A340F2" w:rsidRPr="00653405" w:rsidRDefault="00A340F2" w:rsidP="002F5404">
      <w:pPr>
        <w:rPr>
          <w:noProof/>
        </w:rPr>
      </w:pPr>
    </w:p>
    <w:tbl>
      <w:tblPr>
        <w:tblStyle w:val="Informacindeventas"/>
        <w:tblW w:w="5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scriba nombre del vendedor, puesto, condiciones de pago y fecha de vencimiento en esta tabla."/>
      </w:tblPr>
      <w:tblGrid>
        <w:gridCol w:w="2584"/>
        <w:gridCol w:w="2115"/>
        <w:gridCol w:w="3136"/>
        <w:gridCol w:w="2829"/>
      </w:tblGrid>
      <w:tr w:rsidR="00A340F2" w:rsidRPr="00653405" w:rsidTr="00AE3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57"/>
          <w:tblHeader/>
        </w:trPr>
        <w:tc>
          <w:tcPr>
            <w:tcW w:w="2583" w:type="dxa"/>
            <w:shd w:val="clear" w:color="auto" w:fill="auto"/>
            <w:hideMark/>
          </w:tcPr>
          <w:p w:rsidR="00A340F2" w:rsidRPr="00653405" w:rsidRDefault="00222BB8" w:rsidP="002F540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Vendedor:"/>
                <w:tag w:val="Vendedor:"/>
                <w:id w:val="-720821619"/>
                <w:placeholder>
                  <w:docPart w:val="AB017E82A53D42FCBBDFEAEF8A1437F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lang w:bidi="es-ES"/>
                  </w:rPr>
                  <w:t>VENDEDOR</w:t>
                </w:r>
              </w:sdtContent>
            </w:sdt>
          </w:p>
        </w:tc>
        <w:tc>
          <w:tcPr>
            <w:tcW w:w="2115" w:type="dxa"/>
            <w:shd w:val="clear" w:color="auto" w:fill="auto"/>
            <w:hideMark/>
          </w:tcPr>
          <w:p w:rsidR="00A340F2" w:rsidRPr="00653405" w:rsidRDefault="00222BB8" w:rsidP="002F540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Trabajo:"/>
                <w:tag w:val="Trabajo:"/>
                <w:id w:val="274147627"/>
                <w:placeholder>
                  <w:docPart w:val="544BF9B32FC34773BD18CFCBD9D0020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lang w:bidi="es-ES"/>
                  </w:rPr>
                  <w:t>Trabajo</w:t>
                </w:r>
              </w:sdtContent>
            </w:sdt>
          </w:p>
        </w:tc>
        <w:sdt>
          <w:sdtPr>
            <w:alias w:val="Condiciones de pago:"/>
            <w:tag w:val="Condiciones de pago:"/>
            <w:id w:val="-1356643075"/>
            <w:placeholder>
              <w:docPart w:val="7573DE2881914C6BBA82A32FAB6D46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36" w:type="dxa"/>
                <w:shd w:val="clear" w:color="auto" w:fill="auto"/>
                <w:hideMark/>
              </w:tcPr>
              <w:p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Condiciones de pago</w:t>
                </w:r>
              </w:p>
            </w:tc>
          </w:sdtContent>
        </w:sdt>
        <w:tc>
          <w:tcPr>
            <w:tcW w:w="2829" w:type="dxa"/>
            <w:shd w:val="clear" w:color="auto" w:fill="auto"/>
            <w:hideMark/>
          </w:tcPr>
          <w:p w:rsidR="00A340F2" w:rsidRPr="00653405" w:rsidRDefault="00222BB8" w:rsidP="002F540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Fecha de vencimiento:"/>
                <w:tag w:val="Fecha de vencimiento:"/>
                <w:id w:val="-93870628"/>
                <w:placeholder>
                  <w:docPart w:val="4EB1E5BBEBE648F4879FFB525A1C2F03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lang w:bidi="es-ES"/>
                  </w:rPr>
                  <w:t>Fecha de vencimiento</w:t>
                </w:r>
              </w:sdtContent>
            </w:sdt>
          </w:p>
        </w:tc>
      </w:tr>
      <w:tr w:rsidR="00A340F2" w:rsidRPr="00653405" w:rsidTr="00AE3529">
        <w:trPr>
          <w:trHeight w:hRule="exact" w:val="487"/>
        </w:trPr>
        <w:tc>
          <w:tcPr>
            <w:tcW w:w="2583" w:type="dxa"/>
          </w:tcPr>
          <w:p w:rsidR="00A340F2" w:rsidRPr="00653405" w:rsidRDefault="004E3EC9" w:rsidP="002F5404">
            <w:pPr>
              <w:rPr>
                <w:szCs w:val="24"/>
              </w:rPr>
            </w:pPr>
            <w:r>
              <w:rPr>
                <w:szCs w:val="24"/>
              </w:rPr>
              <w:t>Córdoba Deportes</w:t>
            </w:r>
          </w:p>
        </w:tc>
        <w:tc>
          <w:tcPr>
            <w:tcW w:w="2115" w:type="dxa"/>
          </w:tcPr>
          <w:p w:rsidR="00A340F2" w:rsidRPr="00653405" w:rsidRDefault="00F040DB" w:rsidP="002F5404">
            <w:pPr>
              <w:rPr>
                <w:szCs w:val="24"/>
              </w:rPr>
            </w:pPr>
            <w:r>
              <w:rPr>
                <w:szCs w:val="24"/>
              </w:rPr>
              <w:t>Sitio</w:t>
            </w:r>
            <w:r w:rsidR="004D1F70">
              <w:rPr>
                <w:szCs w:val="24"/>
              </w:rPr>
              <w:t xml:space="preserve"> Web</w:t>
            </w:r>
          </w:p>
        </w:tc>
        <w:tc>
          <w:tcPr>
            <w:tcW w:w="3136" w:type="dxa"/>
            <w:hideMark/>
          </w:tcPr>
          <w:p w:rsidR="00A340F2" w:rsidRPr="00653405" w:rsidRDefault="004D1F70" w:rsidP="004D1F70">
            <w:pPr>
              <w:rPr>
                <w:szCs w:val="24"/>
              </w:rPr>
            </w:pPr>
            <w:r>
              <w:rPr>
                <w:szCs w:val="24"/>
              </w:rPr>
              <w:t>Anticipo/Total</w:t>
            </w:r>
            <w:r w:rsidR="00AE3529">
              <w:rPr>
                <w:szCs w:val="24"/>
              </w:rPr>
              <w:t xml:space="preserve"> </w:t>
            </w:r>
            <w:r>
              <w:rPr>
                <w:szCs w:val="24"/>
              </w:rPr>
              <w:t>–</w:t>
            </w:r>
            <w:r w:rsidR="00AE3529">
              <w:rPr>
                <w:szCs w:val="24"/>
              </w:rPr>
              <w:t xml:space="preserve"> </w:t>
            </w:r>
            <w:r>
              <w:rPr>
                <w:szCs w:val="24"/>
              </w:rPr>
              <w:t>Efct/</w:t>
            </w:r>
            <w:r w:rsidR="00AE3529">
              <w:rPr>
                <w:szCs w:val="24"/>
              </w:rPr>
              <w:t>Crédito</w:t>
            </w:r>
          </w:p>
        </w:tc>
        <w:tc>
          <w:tcPr>
            <w:tcW w:w="2829" w:type="dxa"/>
          </w:tcPr>
          <w:p w:rsidR="00A340F2" w:rsidRPr="00653405" w:rsidRDefault="004D1F70" w:rsidP="002F5404">
            <w:pPr>
              <w:rPr>
                <w:szCs w:val="24"/>
              </w:rPr>
            </w:pPr>
            <w:r>
              <w:rPr>
                <w:szCs w:val="24"/>
              </w:rPr>
              <w:t>12/07/2022</w:t>
            </w:r>
          </w:p>
        </w:tc>
      </w:tr>
    </w:tbl>
    <w:p w:rsidR="00A340F2" w:rsidRPr="00653405" w:rsidRDefault="00A340F2" w:rsidP="00A340F2">
      <w:pPr>
        <w:rPr>
          <w:noProof/>
        </w:rPr>
      </w:pPr>
    </w:p>
    <w:tbl>
      <w:tblPr>
        <w:tblStyle w:val="Tabladecontenido"/>
        <w:tblW w:w="5006" w:type="pct"/>
        <w:tblLook w:val="04A0" w:firstRow="1" w:lastRow="0" w:firstColumn="1" w:lastColumn="0" w:noHBand="0" w:noVBand="1"/>
        <w:tblDescription w:val="Escriba cantidad, descripción, precio por unidad, descuento y total de la línea en las columnas de la tabla, y subtotal, impuestos y total al final."/>
      </w:tblPr>
      <w:tblGrid>
        <w:gridCol w:w="2433"/>
        <w:gridCol w:w="3650"/>
        <w:gridCol w:w="2325"/>
        <w:gridCol w:w="2215"/>
      </w:tblGrid>
      <w:tr w:rsidR="002F5404" w:rsidRPr="00653405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:rsidR="00A340F2" w:rsidRPr="00653405" w:rsidRDefault="00222BB8" w:rsidP="002F540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Cantidad:"/>
                <w:tag w:val="Cantidad:"/>
                <w:id w:val="871653143"/>
                <w:placeholder>
                  <w:docPart w:val="92132960C458409A9918E4C328BE0C1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lang w:bidi="es-ES"/>
                  </w:rPr>
                  <w:t>Cantidad</w:t>
                </w:r>
              </w:sdtContent>
            </w:sdt>
          </w:p>
        </w:tc>
        <w:sdt>
          <w:sdtPr>
            <w:alias w:val="Descripción:"/>
            <w:tag w:val="Descripción:"/>
            <w:id w:val="329724175"/>
            <w:placeholder>
              <w:docPart w:val="9C4FA1B11A834E368DE36E3EB27CFC1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-1233764391"/>
            <w:placeholder>
              <w:docPart w:val="883375114A3C49D4A5A27EBB1ADBFDE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-1547060432"/>
            <w:placeholder>
              <w:docPart w:val="BDC1DE35DDAD439395F429C18BD1251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Total de línea</w:t>
                </w:r>
              </w:p>
            </w:tc>
          </w:sdtContent>
        </w:sdt>
      </w:tr>
    </w:tbl>
    <w:p w:rsidR="000E7C40" w:rsidRPr="00653405" w:rsidRDefault="002E3DC0">
      <w:r>
        <w:t xml:space="preserve">       </w:t>
      </w:r>
    </w:p>
    <w:p w:rsidR="000E7C40" w:rsidRPr="00653405" w:rsidRDefault="000E7C40"/>
    <w:tbl>
      <w:tblPr>
        <w:tblW w:w="5011" w:type="pct"/>
        <w:tblLook w:val="0600" w:firstRow="0" w:lastRow="0" w:firstColumn="0" w:lastColumn="0" w:noHBand="1" w:noVBand="1"/>
        <w:tblDescription w:val="Escriba cantidad, descripción, precio por unidad, descuento y total de la línea en las columnas de la tabla, y subtotal, impuestos y total al final."/>
      </w:tblPr>
      <w:tblGrid>
        <w:gridCol w:w="2434"/>
        <w:gridCol w:w="3653"/>
        <w:gridCol w:w="2328"/>
        <w:gridCol w:w="2218"/>
      </w:tblGrid>
      <w:tr w:rsidR="00EB63A0" w:rsidRPr="00653405" w:rsidTr="00653405">
        <w:trPr>
          <w:trHeight w:hRule="exact" w:val="488"/>
        </w:trPr>
        <w:tc>
          <w:tcPr>
            <w:tcW w:w="2410" w:type="dxa"/>
          </w:tcPr>
          <w:p w:rsidR="00EB63A0" w:rsidRPr="00653405" w:rsidRDefault="002E3DC0" w:rsidP="002E3DC0">
            <w:pPr>
              <w:pStyle w:val="Normalderecha"/>
            </w:pPr>
            <w:r>
              <w:t xml:space="preserve">     1</w:t>
            </w:r>
          </w:p>
        </w:tc>
        <w:tc>
          <w:tcPr>
            <w:tcW w:w="3616" w:type="dxa"/>
          </w:tcPr>
          <w:p w:rsidR="00EB63A0" w:rsidRPr="00653405" w:rsidRDefault="002E3DC0" w:rsidP="002E3DC0">
            <w:pPr>
              <w:pStyle w:val="Normalderecha"/>
            </w:pPr>
            <w:r>
              <w:t>DISEÑO</w:t>
            </w:r>
          </w:p>
        </w:tc>
        <w:tc>
          <w:tcPr>
            <w:tcW w:w="2304" w:type="dxa"/>
          </w:tcPr>
          <w:p w:rsidR="00EB63A0" w:rsidRPr="00653405" w:rsidRDefault="00A37301" w:rsidP="00A37301">
            <w:pPr>
              <w:pStyle w:val="Normalderecha"/>
            </w:pPr>
            <w:r>
              <w:rPr>
                <w:lang w:eastAsia="ja-JP"/>
              </w:rPr>
              <w:t>US$50</w:t>
            </w:r>
          </w:p>
        </w:tc>
        <w:tc>
          <w:tcPr>
            <w:tcW w:w="2195" w:type="dxa"/>
          </w:tcPr>
          <w:p w:rsidR="00EB63A0" w:rsidRPr="00653405" w:rsidRDefault="00A37301" w:rsidP="00A37301">
            <w:pPr>
              <w:pStyle w:val="Normalderecha"/>
            </w:pPr>
            <w:r>
              <w:rPr>
                <w:lang w:eastAsia="ja-JP"/>
              </w:rPr>
              <w:t>US$50</w:t>
            </w:r>
          </w:p>
        </w:tc>
      </w:tr>
      <w:tr w:rsidR="00EB63A0" w:rsidRPr="00653405" w:rsidTr="00653405">
        <w:trPr>
          <w:trHeight w:hRule="exact" w:val="488"/>
        </w:trPr>
        <w:tc>
          <w:tcPr>
            <w:tcW w:w="2410" w:type="dxa"/>
          </w:tcPr>
          <w:p w:rsidR="00EB63A0" w:rsidRPr="00653405" w:rsidRDefault="002E3DC0" w:rsidP="002E3DC0">
            <w:pPr>
              <w:pStyle w:val="Normalderecha"/>
            </w:pPr>
            <w:r>
              <w:t xml:space="preserve">     1</w:t>
            </w:r>
          </w:p>
        </w:tc>
        <w:tc>
          <w:tcPr>
            <w:tcW w:w="3616" w:type="dxa"/>
          </w:tcPr>
          <w:p w:rsidR="00EB63A0" w:rsidRPr="00653405" w:rsidRDefault="002E3DC0" w:rsidP="002E3DC0">
            <w:pPr>
              <w:pStyle w:val="Normalderecha"/>
            </w:pPr>
            <w:r>
              <w:t>DESARROLLO</w:t>
            </w:r>
          </w:p>
        </w:tc>
        <w:tc>
          <w:tcPr>
            <w:tcW w:w="2304" w:type="dxa"/>
          </w:tcPr>
          <w:p w:rsidR="00EB63A0" w:rsidRPr="00653405" w:rsidRDefault="00A37301" w:rsidP="00A37301">
            <w:pPr>
              <w:pStyle w:val="Normalderecha"/>
            </w:pPr>
            <w:r>
              <w:rPr>
                <w:lang w:eastAsia="ja-JP"/>
              </w:rPr>
              <w:t>US$</w:t>
            </w:r>
            <w:r>
              <w:rPr>
                <w:lang w:eastAsia="ja-JP"/>
              </w:rPr>
              <w:t>300</w:t>
            </w:r>
          </w:p>
        </w:tc>
        <w:tc>
          <w:tcPr>
            <w:tcW w:w="2195" w:type="dxa"/>
          </w:tcPr>
          <w:p w:rsidR="00EB63A0" w:rsidRPr="00653405" w:rsidRDefault="00A37301" w:rsidP="00A37301">
            <w:pPr>
              <w:pStyle w:val="Normalderecha"/>
            </w:pPr>
            <w:r>
              <w:rPr>
                <w:lang w:eastAsia="ja-JP"/>
              </w:rPr>
              <w:t>US$300</w:t>
            </w:r>
          </w:p>
        </w:tc>
      </w:tr>
      <w:tr w:rsidR="00EB63A0" w:rsidRPr="00653405" w:rsidTr="00A37301">
        <w:trPr>
          <w:trHeight w:hRule="exact" w:val="744"/>
        </w:trPr>
        <w:tc>
          <w:tcPr>
            <w:tcW w:w="2410" w:type="dxa"/>
          </w:tcPr>
          <w:p w:rsidR="00EB63A0" w:rsidRPr="00653405" w:rsidRDefault="00A37301" w:rsidP="00A37301">
            <w:pPr>
              <w:pStyle w:val="Normalderecha"/>
            </w:pPr>
            <w:r>
              <w:t xml:space="preserve">     1</w:t>
            </w:r>
          </w:p>
        </w:tc>
        <w:tc>
          <w:tcPr>
            <w:tcW w:w="3616" w:type="dxa"/>
          </w:tcPr>
          <w:p w:rsidR="00EB63A0" w:rsidRPr="00A37301" w:rsidRDefault="00A37301" w:rsidP="00EB63A0">
            <w:pPr>
              <w:pStyle w:val="Normalderecha"/>
            </w:pPr>
            <w:r>
              <w:t>CONSTRUCCIÒN Y VISUALIZACIÒN</w:t>
            </w:r>
          </w:p>
        </w:tc>
        <w:tc>
          <w:tcPr>
            <w:tcW w:w="2304" w:type="dxa"/>
          </w:tcPr>
          <w:p w:rsidR="00EB63A0" w:rsidRPr="00653405" w:rsidRDefault="00A37301" w:rsidP="00A37301">
            <w:pPr>
              <w:pStyle w:val="Normalderecha"/>
            </w:pPr>
            <w:r>
              <w:rPr>
                <w:lang w:eastAsia="ja-JP"/>
              </w:rPr>
              <w:t>US$</w:t>
            </w:r>
            <w:r>
              <w:rPr>
                <w:lang w:eastAsia="ja-JP"/>
              </w:rPr>
              <w:t>1</w:t>
            </w:r>
            <w:r>
              <w:rPr>
                <w:lang w:eastAsia="ja-JP"/>
              </w:rPr>
              <w:t>00</w:t>
            </w:r>
          </w:p>
        </w:tc>
        <w:tc>
          <w:tcPr>
            <w:tcW w:w="2195" w:type="dxa"/>
          </w:tcPr>
          <w:p w:rsidR="00EB63A0" w:rsidRPr="00653405" w:rsidRDefault="00A37301" w:rsidP="00EB63A0">
            <w:pPr>
              <w:pStyle w:val="Normalderecha"/>
            </w:pPr>
            <w:r>
              <w:rPr>
                <w:lang w:eastAsia="ja-JP"/>
              </w:rPr>
              <w:t>US$</w:t>
            </w:r>
            <w:r>
              <w:rPr>
                <w:lang w:eastAsia="ja-JP"/>
              </w:rPr>
              <w:t>1</w:t>
            </w:r>
            <w:r>
              <w:rPr>
                <w:lang w:eastAsia="ja-JP"/>
              </w:rPr>
              <w:t>00</w:t>
            </w:r>
          </w:p>
        </w:tc>
      </w:tr>
      <w:tr w:rsidR="00EB63A0" w:rsidRPr="00653405" w:rsidTr="009168FB">
        <w:trPr>
          <w:trHeight w:hRule="exact" w:val="853"/>
        </w:trPr>
        <w:tc>
          <w:tcPr>
            <w:tcW w:w="2410" w:type="dxa"/>
          </w:tcPr>
          <w:p w:rsidR="00EB63A0" w:rsidRPr="00653405" w:rsidRDefault="00A37301" w:rsidP="00A37301">
            <w:pPr>
              <w:pStyle w:val="Normalderecha"/>
            </w:pPr>
            <w:r>
              <w:t xml:space="preserve">     1</w:t>
            </w:r>
          </w:p>
        </w:tc>
        <w:tc>
          <w:tcPr>
            <w:tcW w:w="3616" w:type="dxa"/>
          </w:tcPr>
          <w:p w:rsidR="00EB63A0" w:rsidRPr="00653405" w:rsidRDefault="009168FB" w:rsidP="00EB63A0">
            <w:pPr>
              <w:pStyle w:val="Normalderecha"/>
            </w:pPr>
            <w:r>
              <w:t>PUESTA A PRUEBA/ ENTREGA/ PUESTA EN PROD</w:t>
            </w:r>
            <w:r w:rsidRPr="009168FB">
              <w:t>.</w:t>
            </w:r>
          </w:p>
        </w:tc>
        <w:tc>
          <w:tcPr>
            <w:tcW w:w="2304" w:type="dxa"/>
          </w:tcPr>
          <w:p w:rsidR="00EB63A0" w:rsidRPr="00653405" w:rsidRDefault="009168FB" w:rsidP="009168FB">
            <w:pPr>
              <w:pStyle w:val="Normalderecha"/>
            </w:pPr>
            <w:r>
              <w:rPr>
                <w:lang w:eastAsia="ja-JP"/>
              </w:rPr>
              <w:t>US$1</w:t>
            </w:r>
            <w:r>
              <w:rPr>
                <w:lang w:eastAsia="ja-JP"/>
              </w:rPr>
              <w:t>50</w:t>
            </w:r>
          </w:p>
        </w:tc>
        <w:tc>
          <w:tcPr>
            <w:tcW w:w="2195" w:type="dxa"/>
          </w:tcPr>
          <w:p w:rsidR="00EB63A0" w:rsidRPr="00653405" w:rsidRDefault="009168FB" w:rsidP="009168FB">
            <w:pPr>
              <w:pStyle w:val="Normalderecha"/>
            </w:pPr>
            <w:r>
              <w:rPr>
                <w:lang w:eastAsia="ja-JP"/>
              </w:rPr>
              <w:t>US$1</w:t>
            </w:r>
            <w:r>
              <w:rPr>
                <w:lang w:eastAsia="ja-JP"/>
              </w:rPr>
              <w:t>50</w:t>
            </w:r>
          </w:p>
        </w:tc>
      </w:tr>
    </w:tbl>
    <w:tbl>
      <w:tblPr>
        <w:tblStyle w:val="Tabladeltotal"/>
        <w:tblW w:w="4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scriba cantidad, descripción, precio por unidad, descuento y total de la línea en las columnas de la tabla, y subtotal, impuestos y total al final."/>
      </w:tblPr>
      <w:tblGrid>
        <w:gridCol w:w="8394"/>
        <w:gridCol w:w="2175"/>
      </w:tblGrid>
      <w:tr w:rsidR="00A340F2" w:rsidRPr="00653405" w:rsidTr="00A75635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shd w:val="clear" w:color="auto" w:fill="auto"/>
            <w:hideMark/>
          </w:tcPr>
          <w:p w:rsidR="00A340F2" w:rsidRPr="00653405" w:rsidRDefault="00222BB8" w:rsidP="002F5404">
            <w:sdt>
              <w:sdtPr>
                <w:alias w:val="Subtotal:"/>
                <w:tag w:val="Subtotal:"/>
                <w:id w:val="-2109183924"/>
                <w:placeholder>
                  <w:docPart w:val="8062A4EC1F96433D9BD42F67E1AB5B1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lang w:bidi="es-ES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:rsidR="00A340F2" w:rsidRPr="00653405" w:rsidRDefault="009168FB" w:rsidP="002F5404">
            <w:pPr>
              <w:jc w:val="right"/>
            </w:pPr>
            <w:r>
              <w:t>US$</w:t>
            </w:r>
            <w:r>
              <w:t>600</w:t>
            </w:r>
          </w:p>
        </w:tc>
      </w:tr>
      <w:tr w:rsidR="00A340F2" w:rsidRPr="00653405" w:rsidTr="00A75635">
        <w:trPr>
          <w:trHeight w:hRule="exact" w:val="288"/>
        </w:trPr>
        <w:sdt>
          <w:sdtPr>
            <w:alias w:val="Impuesto sobre las ventas:"/>
            <w:tag w:val="Impuesto sobre las ventas:"/>
            <w:id w:val="1543863646"/>
            <w:placeholder>
              <w:docPart w:val="F657CDDF22C643499189128150706FB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5" w:type="dxa"/>
                <w:shd w:val="clear" w:color="auto" w:fill="auto"/>
                <w:hideMark/>
              </w:tcPr>
              <w:p w:rsidR="00A340F2" w:rsidRPr="00653405" w:rsidRDefault="00CF2287" w:rsidP="002F5404">
                <w:r w:rsidRPr="00653405"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:rsidR="00A340F2" w:rsidRPr="00653405" w:rsidRDefault="009168FB" w:rsidP="002F5404">
            <w:pPr>
              <w:jc w:val="right"/>
            </w:pPr>
            <w:r>
              <w:t>0</w:t>
            </w:r>
          </w:p>
        </w:tc>
      </w:tr>
      <w:tr w:rsidR="00A340F2" w:rsidRPr="00653405" w:rsidTr="00A75635">
        <w:trPr>
          <w:trHeight w:hRule="exact" w:val="288"/>
        </w:trPr>
        <w:sdt>
          <w:sdtPr>
            <w:alias w:val="Total:"/>
            <w:tag w:val="Total:"/>
            <w:id w:val="-1550988335"/>
            <w:placeholder>
              <w:docPart w:val="ABC8E92972C74534B897EC4AC3197DA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5" w:type="dxa"/>
                <w:shd w:val="clear" w:color="auto" w:fill="auto"/>
                <w:hideMark/>
              </w:tcPr>
              <w:p w:rsidR="00A340F2" w:rsidRPr="00653405" w:rsidRDefault="00CF2287" w:rsidP="002F5404">
                <w:r w:rsidRPr="00653405"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:rsidR="00A340F2" w:rsidRPr="00653405" w:rsidRDefault="009168FB" w:rsidP="002F5404">
            <w:pPr>
              <w:jc w:val="right"/>
            </w:pPr>
            <w:r>
              <w:t>US$</w:t>
            </w:r>
            <w:r>
              <w:t>600</w:t>
            </w:r>
          </w:p>
        </w:tc>
      </w:tr>
    </w:tbl>
    <w:p w:rsidR="007201A7" w:rsidRDefault="00071FE9" w:rsidP="00A36725">
      <w:r>
        <w:t xml:space="preserve">               </w:t>
      </w:r>
    </w:p>
    <w:p w:rsidR="00071FE9" w:rsidRDefault="00071FE9" w:rsidP="00A36725"/>
    <w:p w:rsidR="00071FE9" w:rsidRDefault="00071FE9" w:rsidP="00A36725"/>
    <w:p w:rsidR="00071FE9" w:rsidRDefault="009168FB" w:rsidP="009168FB">
      <w:r>
        <w:t xml:space="preserve">  *</w:t>
      </w:r>
      <w:r w:rsidRPr="009168FB">
        <w:t xml:space="preserve"> </w:t>
      </w:r>
      <w:r>
        <w:t>Mas de 2 cambios</w:t>
      </w:r>
      <w:r>
        <w:t xml:space="preserve"> no pactados (estilo o fuente): </w:t>
      </w:r>
      <w:r>
        <w:t>US$</w:t>
      </w:r>
      <w:r>
        <w:t>20.</w:t>
      </w:r>
    </w:p>
    <w:p w:rsidR="00071FE9" w:rsidRDefault="00965CB0" w:rsidP="00965CB0">
      <w:r>
        <w:t xml:space="preserve">  *</w:t>
      </w:r>
      <w:r>
        <w:t xml:space="preserve">Cada nueva </w:t>
      </w:r>
      <w:r>
        <w:t xml:space="preserve">modificación (Img, contenido, etc.): </w:t>
      </w:r>
      <w:r>
        <w:t>US$</w:t>
      </w:r>
      <w:r>
        <w:t>40.</w:t>
      </w:r>
    </w:p>
    <w:p w:rsidR="00965CB0" w:rsidRDefault="00965CB0" w:rsidP="00965CB0">
      <w:r>
        <w:t xml:space="preserve">  *Se solicitará un anticipo del valor del 20% para emprender proyecto.</w:t>
      </w:r>
      <w:bookmarkStart w:id="0" w:name="_GoBack"/>
      <w:bookmarkEnd w:id="0"/>
    </w:p>
    <w:p w:rsidR="00071FE9" w:rsidRDefault="00071FE9" w:rsidP="00A36725"/>
    <w:p w:rsidR="00071FE9" w:rsidRDefault="00071FE9" w:rsidP="00A36725"/>
    <w:p w:rsidR="00071FE9" w:rsidRDefault="00071FE9" w:rsidP="00A36725"/>
    <w:p w:rsidR="00071FE9" w:rsidRDefault="00071FE9" w:rsidP="00A36725"/>
    <w:p w:rsidR="00071FE9" w:rsidRPr="004E3EC9" w:rsidRDefault="00FF2EED" w:rsidP="00A36725">
      <w:pPr>
        <w:rPr>
          <w:b/>
        </w:rPr>
      </w:pPr>
      <w:r w:rsidRPr="004E3EC9">
        <w:rPr>
          <w:b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5BCAAEB" wp14:editId="51F5CEDD">
            <wp:simplePos x="0" y="0"/>
            <wp:positionH relativeFrom="column">
              <wp:posOffset>5189220</wp:posOffset>
            </wp:positionH>
            <wp:positionV relativeFrom="paragraph">
              <wp:posOffset>153670</wp:posOffset>
            </wp:positionV>
            <wp:extent cx="1489881" cy="1273849"/>
            <wp:effectExtent l="0" t="0" r="0" b="0"/>
            <wp:wrapTight wrapText="bothSides">
              <wp:wrapPolygon edited="0">
                <wp:start x="0" y="0"/>
                <wp:lineTo x="0" y="4522"/>
                <wp:lineTo x="10772" y="5168"/>
                <wp:lineTo x="4696" y="10337"/>
                <wp:lineTo x="4972" y="16475"/>
                <wp:lineTo x="16020" y="16475"/>
                <wp:lineTo x="16020" y="10337"/>
                <wp:lineTo x="10772" y="5168"/>
                <wp:lineTo x="21269" y="4522"/>
                <wp:lineTo x="21269" y="1292"/>
                <wp:lineTo x="2044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transparen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881" cy="127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F6F" w:rsidRPr="004E3EC9">
        <w:rPr>
          <w:b/>
        </w:rPr>
        <w:t>PRESUPUESTO WEB</w:t>
      </w:r>
    </w:p>
    <w:p w:rsidR="00071FE9" w:rsidRDefault="00071FE9" w:rsidP="00A36725"/>
    <w:p w:rsidR="00071FE9" w:rsidRDefault="00071FE9" w:rsidP="00A36725"/>
    <w:p w:rsidR="00F5727D" w:rsidRDefault="00F5727D" w:rsidP="00A36725"/>
    <w:p w:rsidR="00071FE9" w:rsidRPr="00F5727D" w:rsidRDefault="00222BB8" w:rsidP="00F5727D">
      <w:pPr>
        <w:rPr>
          <w:sz w:val="32"/>
        </w:rPr>
      </w:pPr>
      <w:r>
        <w:rPr>
          <w:sz w:val="32"/>
        </w:rPr>
        <w:pict>
          <v:rect id="_x0000_i1025" style="width:517.75pt;height:.05pt" o:hrpct="976" o:hralign="center" o:hrstd="t" o:hr="t" fillcolor="#a0a0a0" stroked="f"/>
        </w:pict>
      </w:r>
    </w:p>
    <w:p w:rsidR="00F5727D" w:rsidRPr="00F5727D" w:rsidRDefault="00F5727D" w:rsidP="0010720F">
      <w:pPr>
        <w:rPr>
          <w:b/>
          <w:sz w:val="48"/>
          <w:szCs w:val="48"/>
        </w:rPr>
      </w:pPr>
      <w:r w:rsidRPr="00F5727D">
        <w:rPr>
          <w:b/>
          <w:sz w:val="48"/>
          <w:szCs w:val="48"/>
        </w:rPr>
        <w:t>Objetivo</w:t>
      </w:r>
    </w:p>
    <w:p w:rsidR="006A6F6F" w:rsidRDefault="006A6F6F" w:rsidP="0010720F">
      <w:r>
        <w:t>Crear un sitio web de 5 secciones adaptables a todos los dispositivos, a fin de que se consiga (junto con sus otras redes sociales), destacar en el ámbito del deporte adaptado. La página debe ser</w:t>
      </w:r>
    </w:p>
    <w:p w:rsidR="006A6F6F" w:rsidRDefault="006A6F6F" w:rsidP="0010720F">
      <w:r>
        <w:t>de contenido simple, entendible y muy intuitiva.</w:t>
      </w:r>
    </w:p>
    <w:p w:rsidR="00071FE9" w:rsidRDefault="00222BB8" w:rsidP="0010720F">
      <w:r>
        <w:rPr>
          <w:sz w:val="32"/>
        </w:rPr>
        <w:pict>
          <v:rect id="_x0000_i1034" style="width:517.75pt;height:.05pt" o:hrpct="976" o:hrstd="t" o:hr="t" fillcolor="#a0a0a0" stroked="f"/>
        </w:pict>
      </w:r>
    </w:p>
    <w:p w:rsidR="004E3EC9" w:rsidRPr="004E3EC9" w:rsidRDefault="004E3EC9" w:rsidP="0010720F">
      <w:pPr>
        <w:rPr>
          <w:b/>
          <w:sz w:val="32"/>
          <w:szCs w:val="32"/>
        </w:rPr>
      </w:pPr>
      <w:r w:rsidRPr="004E3EC9">
        <w:rPr>
          <w:b/>
          <w:sz w:val="32"/>
          <w:szCs w:val="32"/>
        </w:rPr>
        <w:t>DETALLES Y CRONOGRAMAS SEGUN FASES</w:t>
      </w:r>
    </w:p>
    <w:p w:rsidR="004E3EC9" w:rsidRPr="004E3EC9" w:rsidRDefault="004E3EC9" w:rsidP="0010720F">
      <w:pPr>
        <w:rPr>
          <w:u w:val="single"/>
        </w:rPr>
      </w:pPr>
      <w:r w:rsidRPr="003A51BA">
        <w:rPr>
          <w:b/>
          <w:u w:val="single"/>
        </w:rPr>
        <w:t>DISEÑO</w:t>
      </w:r>
      <w:r w:rsidRPr="004E3EC9">
        <w:rPr>
          <w:u w:val="single"/>
        </w:rPr>
        <w:t>:</w:t>
      </w:r>
    </w:p>
    <w:p w:rsidR="004E3EC9" w:rsidRDefault="004E3EC9" w:rsidP="0010720F">
      <w:r>
        <w:t>*Diseño en base a gustos del</w:t>
      </w:r>
    </w:p>
    <w:p w:rsidR="004E3EC9" w:rsidRDefault="004E3EC9" w:rsidP="0010720F">
      <w:r>
        <w:t xml:space="preserve"> cliente.</w:t>
      </w:r>
    </w:p>
    <w:p w:rsidR="004E3EC9" w:rsidRDefault="004E3EC9" w:rsidP="0010720F">
      <w:r>
        <w:t>*Asesoría y orientación sobre conveniencias</w:t>
      </w:r>
    </w:p>
    <w:p w:rsidR="004E3EC9" w:rsidRDefault="004E3EC9" w:rsidP="0010720F">
      <w:r>
        <w:t xml:space="preserve"> del mercado.</w:t>
      </w:r>
    </w:p>
    <w:p w:rsidR="004E3EC9" w:rsidRDefault="004E3EC9" w:rsidP="0010720F">
      <w:r>
        <w:t>*Definición de fuentes y colores.</w:t>
      </w:r>
    </w:p>
    <w:p w:rsidR="004E3EC9" w:rsidRDefault="004E3EC9" w:rsidP="0010720F"/>
    <w:p w:rsidR="004E3EC9" w:rsidRDefault="003A51BA" w:rsidP="0010720F">
      <w:pPr>
        <w:rPr>
          <w:b/>
          <w:u w:val="single"/>
        </w:rPr>
      </w:pPr>
      <w:r w:rsidRPr="004E3EC9">
        <w:rPr>
          <w:b/>
          <w:u w:val="single"/>
        </w:rPr>
        <w:t>DESARROLLO:</w:t>
      </w:r>
    </w:p>
    <w:p w:rsidR="003A51BA" w:rsidRPr="003A51BA" w:rsidRDefault="003A51BA" w:rsidP="0010720F">
      <w:r>
        <w:t>*Desarrollo del sitio (básico).</w:t>
      </w:r>
    </w:p>
    <w:p w:rsidR="004E3EC9" w:rsidRDefault="004E3EC9" w:rsidP="0010720F">
      <w:r>
        <w:t>*Herramientas a usar:</w:t>
      </w:r>
    </w:p>
    <w:p w:rsidR="004E3EC9" w:rsidRDefault="004E3EC9" w:rsidP="0010720F">
      <w:r>
        <w:t xml:space="preserve"> -HTML</w:t>
      </w:r>
    </w:p>
    <w:p w:rsidR="004E3EC9" w:rsidRDefault="004E3EC9" w:rsidP="0010720F">
      <w:r>
        <w:t xml:space="preserve"> -CSS</w:t>
      </w:r>
    </w:p>
    <w:p w:rsidR="004E3EC9" w:rsidRDefault="004E3EC9" w:rsidP="0010720F">
      <w:r>
        <w:t xml:space="preserve"> -BOOTSTRAP</w:t>
      </w:r>
    </w:p>
    <w:p w:rsidR="004E3EC9" w:rsidRDefault="004E3EC9" w:rsidP="0010720F">
      <w:r>
        <w:t xml:space="preserve"> -Animaciones</w:t>
      </w:r>
    </w:p>
    <w:p w:rsidR="004E3EC9" w:rsidRDefault="004E3EC9" w:rsidP="0010720F">
      <w:r>
        <w:t xml:space="preserve"> -Adaptación a todos los equipos (responsive).</w:t>
      </w:r>
    </w:p>
    <w:p w:rsidR="003A51BA" w:rsidRDefault="003A51BA" w:rsidP="0010720F"/>
    <w:p w:rsidR="003A51BA" w:rsidRPr="003A51BA" w:rsidRDefault="00A37301" w:rsidP="0010720F">
      <w:pPr>
        <w:rPr>
          <w:b/>
          <w:u w:val="single"/>
        </w:rPr>
      </w:pPr>
      <w:r>
        <w:rPr>
          <w:b/>
          <w:u w:val="single"/>
        </w:rPr>
        <w:t>COSTRUCCIÒN Y VISUALIZACIÒN:</w:t>
      </w:r>
    </w:p>
    <w:p w:rsidR="004E3EC9" w:rsidRDefault="00BD58E5" w:rsidP="0010720F">
      <w:r>
        <w:t>*</w:t>
      </w:r>
      <w:r w:rsidR="004E3EC9">
        <w:t>Se agregarán palabras claves</w:t>
      </w:r>
      <w:r>
        <w:t xml:space="preserve"> para aparecer en </w:t>
      </w:r>
      <w:r w:rsidR="003A51BA">
        <w:t>l</w:t>
      </w:r>
      <w:r w:rsidR="004E3EC9">
        <w:t>as primeras búsquedas en Internet.</w:t>
      </w:r>
    </w:p>
    <w:p w:rsidR="004E3EC9" w:rsidRDefault="00BD58E5" w:rsidP="0010720F">
      <w:r>
        <w:t>*</w:t>
      </w:r>
      <w:r w:rsidR="004E3EC9">
        <w:t xml:space="preserve">Se </w:t>
      </w:r>
      <w:r w:rsidR="003A51BA">
        <w:t>visualizará</w:t>
      </w:r>
      <w:r w:rsidR="004E3EC9">
        <w:t xml:space="preserve"> y </w:t>
      </w:r>
      <w:r w:rsidR="003A51BA">
        <w:t>validará</w:t>
      </w:r>
      <w:r>
        <w:t xml:space="preserve"> contenido en base al mockup. </w:t>
      </w:r>
      <w:r w:rsidR="004E3EC9">
        <w:t>Cua</w:t>
      </w:r>
      <w:r>
        <w:t xml:space="preserve">lquier detalle que no estuviera en                       el </w:t>
      </w:r>
      <w:r w:rsidR="004E3EC9">
        <w:t xml:space="preserve">mockup y se quiera </w:t>
      </w:r>
      <w:r>
        <w:t xml:space="preserve">agregar tendrá un </w:t>
      </w:r>
      <w:r w:rsidR="004E3EC9">
        <w:t>valor adicional, lo mismo una vez validado.</w:t>
      </w:r>
    </w:p>
    <w:p w:rsidR="004E3EC9" w:rsidRDefault="00BD58E5" w:rsidP="0010720F">
      <w:r>
        <w:t>*</w:t>
      </w:r>
      <w:r w:rsidR="004E3EC9">
        <w:t xml:space="preserve">Se subirá y </w:t>
      </w:r>
      <w:r w:rsidR="003A51BA">
        <w:t>configurará</w:t>
      </w:r>
      <w:r w:rsidR="004E3EC9">
        <w:t xml:space="preserve"> el sitio en el hosting.</w:t>
      </w:r>
    </w:p>
    <w:p w:rsidR="004E3EC9" w:rsidRDefault="00BD58E5" w:rsidP="0010720F">
      <w:r>
        <w:t>*</w:t>
      </w:r>
      <w:r w:rsidR="004E3EC9">
        <w:t>Cualq</w:t>
      </w:r>
      <w:r>
        <w:t xml:space="preserve">uier nueva modificación una vez </w:t>
      </w:r>
      <w:r w:rsidR="004E3EC9">
        <w:t xml:space="preserve">validado el sitio durante </w:t>
      </w:r>
      <w:r>
        <w:t xml:space="preserve">alguna prueba, </w:t>
      </w:r>
      <w:r w:rsidR="004E3EC9">
        <w:t>tendrá un valor adicional en base a la</w:t>
      </w:r>
      <w:r>
        <w:t xml:space="preserve"> </w:t>
      </w:r>
      <w:r w:rsidR="004E3EC9">
        <w:t>cantidad y tipo de cambios.</w:t>
      </w:r>
    </w:p>
    <w:p w:rsidR="004E3EC9" w:rsidRDefault="00BD58E5" w:rsidP="0010720F">
      <w:r>
        <w:t>*</w:t>
      </w:r>
      <w:r w:rsidR="004E3EC9">
        <w:t>Se en</w:t>
      </w:r>
      <w:r>
        <w:t xml:space="preserve">trega el proyecto y se firma de conformidad. </w:t>
      </w:r>
    </w:p>
    <w:p w:rsidR="00BD58E5" w:rsidRDefault="00BD58E5" w:rsidP="004E3EC9"/>
    <w:p w:rsidR="00BD58E5" w:rsidRDefault="00BD58E5" w:rsidP="004E3EC9"/>
    <w:p w:rsidR="00BD58E5" w:rsidRDefault="00BD58E5" w:rsidP="004E3EC9"/>
    <w:p w:rsidR="00BD58E5" w:rsidRDefault="0010720F" w:rsidP="004E3EC9">
      <w:r w:rsidRPr="004E3EC9">
        <w:rPr>
          <w:b/>
        </w:rPr>
        <w:t>PRESUPUESTO WEB</w:t>
      </w:r>
      <w:r>
        <w:rPr>
          <w:noProof/>
          <w:lang w:val="en-US" w:eastAsia="en-US"/>
        </w:rPr>
        <w:t xml:space="preserve"> </w:t>
      </w:r>
      <w:r w:rsidR="00BD58E5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D16C67C" wp14:editId="2DC94F07">
            <wp:simplePos x="0" y="0"/>
            <wp:positionH relativeFrom="column">
              <wp:posOffset>5265420</wp:posOffset>
            </wp:positionH>
            <wp:positionV relativeFrom="paragraph">
              <wp:posOffset>0</wp:posOffset>
            </wp:positionV>
            <wp:extent cx="1489881" cy="1273849"/>
            <wp:effectExtent l="0" t="0" r="0" b="0"/>
            <wp:wrapThrough wrapText="bothSides">
              <wp:wrapPolygon edited="0">
                <wp:start x="0" y="0"/>
                <wp:lineTo x="0" y="4522"/>
                <wp:lineTo x="10772" y="5168"/>
                <wp:lineTo x="4696" y="10337"/>
                <wp:lineTo x="4972" y="16475"/>
                <wp:lineTo x="16020" y="16475"/>
                <wp:lineTo x="16020" y="10337"/>
                <wp:lineTo x="10772" y="5168"/>
                <wp:lineTo x="21269" y="4522"/>
                <wp:lineTo x="21269" y="1292"/>
                <wp:lineTo x="2044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transparen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881" cy="127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8E5" w:rsidRDefault="00BD58E5" w:rsidP="004E3EC9"/>
    <w:p w:rsidR="00BD58E5" w:rsidRDefault="00BD58E5" w:rsidP="004E3EC9"/>
    <w:p w:rsidR="00BD58E5" w:rsidRDefault="00222BB8" w:rsidP="00A36725">
      <w:r>
        <w:rPr>
          <w:sz w:val="32"/>
        </w:rPr>
        <w:pict>
          <v:rect id="_x0000_i1039" style="width:517.75pt;height:.05pt" o:hrpct="976" o:hralign="center" o:hrstd="t" o:hr="t" fillcolor="#a0a0a0" stroked="f"/>
        </w:pict>
      </w:r>
    </w:p>
    <w:p w:rsidR="00635C22" w:rsidRDefault="00635C22" w:rsidP="00A36725">
      <w:pPr>
        <w:rPr>
          <w:b/>
        </w:rPr>
        <w:sectPr w:rsidR="00635C22" w:rsidSect="002E3DC0">
          <w:footerReference w:type="default" r:id="rId13"/>
          <w:headerReference w:type="first" r:id="rId14"/>
          <w:footerReference w:type="first" r:id="rId15"/>
          <w:pgSz w:w="11906" w:h="16838" w:code="9"/>
          <w:pgMar w:top="720" w:right="648" w:bottom="1440" w:left="648" w:header="43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:rsidR="009343F0" w:rsidRPr="009343F0" w:rsidRDefault="00635C22" w:rsidP="009343F0">
      <w:pPr>
        <w:rPr>
          <w:b/>
          <w:u w:val="single"/>
        </w:rPr>
      </w:pPr>
      <w:r>
        <w:rPr>
          <w:b/>
        </w:rPr>
        <w:lastRenderedPageBreak/>
        <w:t xml:space="preserve">   </w:t>
      </w:r>
      <w:r w:rsidRPr="00635C22">
        <w:rPr>
          <w:b/>
          <w:u w:val="single"/>
        </w:rPr>
        <w:t>SERVICIOS</w:t>
      </w:r>
    </w:p>
    <w:p w:rsidR="009343F0" w:rsidRDefault="009343F0" w:rsidP="009343F0">
      <w:pPr>
        <w:rPr>
          <w:b/>
        </w:rPr>
      </w:pPr>
    </w:p>
    <w:p w:rsidR="009343F0" w:rsidRDefault="009343F0" w:rsidP="009343F0">
      <w:pPr>
        <w:ind w:left="360"/>
        <w:rPr>
          <w:b/>
        </w:rPr>
      </w:pPr>
    </w:p>
    <w:p w:rsidR="009343F0" w:rsidRPr="009343F0" w:rsidRDefault="009343F0" w:rsidP="009343F0">
      <w:pPr>
        <w:ind w:left="360"/>
        <w:rPr>
          <w:b/>
        </w:rPr>
        <w:sectPr w:rsidR="009343F0" w:rsidRPr="009343F0" w:rsidSect="00635C22">
          <w:type w:val="continuous"/>
          <w:pgSz w:w="11906" w:h="16838" w:code="9"/>
          <w:pgMar w:top="720" w:right="648" w:bottom="1440" w:left="648" w:header="43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/>
          <w:titlePg/>
          <w:docGrid w:linePitch="360"/>
        </w:sectPr>
      </w:pPr>
      <w:r>
        <w:rPr>
          <w:b/>
        </w:rPr>
        <w:t>DESARROLLO SITIO</w:t>
      </w:r>
    </w:p>
    <w:p w:rsidR="00635C22" w:rsidRPr="009343F0" w:rsidRDefault="00635C22" w:rsidP="009343F0">
      <w:pPr>
        <w:rPr>
          <w:b/>
        </w:rPr>
      </w:pPr>
      <w:r w:rsidRPr="009343F0">
        <w:rPr>
          <w:b/>
        </w:rPr>
        <w:lastRenderedPageBreak/>
        <w:t>DISEÑO DEL SITIO</w:t>
      </w:r>
    </w:p>
    <w:p w:rsidR="00635C22" w:rsidRPr="00635C22" w:rsidRDefault="00635C22" w:rsidP="00635C22">
      <w:pPr>
        <w:pStyle w:val="Prrafodelista"/>
        <w:numPr>
          <w:ilvl w:val="0"/>
          <w:numId w:val="14"/>
        </w:numPr>
        <w:rPr>
          <w:b/>
        </w:rPr>
      </w:pPr>
      <w:r w:rsidRPr="00635C22">
        <w:rPr>
          <w:b/>
        </w:rPr>
        <w:t>Diseño Mockup</w:t>
      </w:r>
    </w:p>
    <w:p w:rsidR="00635C22" w:rsidRPr="00635C22" w:rsidRDefault="00635C22" w:rsidP="00635C22">
      <w:pPr>
        <w:pStyle w:val="Prrafodelista"/>
        <w:numPr>
          <w:ilvl w:val="0"/>
          <w:numId w:val="14"/>
        </w:numPr>
        <w:rPr>
          <w:b/>
        </w:rPr>
      </w:pPr>
      <w:r w:rsidRPr="00635C22">
        <w:rPr>
          <w:b/>
        </w:rPr>
        <w:t>Asesoría</w:t>
      </w:r>
    </w:p>
    <w:p w:rsidR="00635C22" w:rsidRPr="00635C22" w:rsidRDefault="00635C22" w:rsidP="00635C22">
      <w:pPr>
        <w:pStyle w:val="Prrafodelista"/>
        <w:numPr>
          <w:ilvl w:val="0"/>
          <w:numId w:val="14"/>
        </w:numPr>
        <w:rPr>
          <w:b/>
        </w:rPr>
      </w:pPr>
      <w:r w:rsidRPr="00635C22">
        <w:rPr>
          <w:b/>
        </w:rPr>
        <w:t>Fuentes, colores</w:t>
      </w:r>
    </w:p>
    <w:p w:rsidR="00635C22" w:rsidRPr="00635C22" w:rsidRDefault="00635C22" w:rsidP="00635C22">
      <w:pPr>
        <w:rPr>
          <w:b/>
        </w:rPr>
      </w:pPr>
    </w:p>
    <w:p w:rsidR="00635C22" w:rsidRPr="00635C22" w:rsidRDefault="009343F0" w:rsidP="00635C22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lastRenderedPageBreak/>
        <w:t xml:space="preserve">Creación y </w:t>
      </w:r>
      <w:r w:rsidR="00635C22" w:rsidRPr="00635C22">
        <w:rPr>
          <w:b/>
        </w:rPr>
        <w:t>desarrollo.</w:t>
      </w:r>
    </w:p>
    <w:p w:rsidR="00635C22" w:rsidRPr="00635C22" w:rsidRDefault="00635C22" w:rsidP="00635C22">
      <w:pPr>
        <w:pStyle w:val="Prrafodelista"/>
        <w:numPr>
          <w:ilvl w:val="0"/>
          <w:numId w:val="14"/>
        </w:numPr>
        <w:rPr>
          <w:b/>
        </w:rPr>
      </w:pPr>
      <w:r w:rsidRPr="00635C22">
        <w:rPr>
          <w:b/>
        </w:rPr>
        <w:t>Uso de HTML, CSS.</w:t>
      </w:r>
    </w:p>
    <w:p w:rsidR="00635C22" w:rsidRPr="00635C22" w:rsidRDefault="00635C22" w:rsidP="009343F0">
      <w:pPr>
        <w:pStyle w:val="Prrafodelista"/>
        <w:rPr>
          <w:b/>
        </w:rPr>
      </w:pPr>
      <w:r w:rsidRPr="00635C22">
        <w:rPr>
          <w:b/>
        </w:rPr>
        <w:t>SASS. BOOTSTRAP,</w:t>
      </w:r>
    </w:p>
    <w:p w:rsidR="00635C22" w:rsidRPr="00635C22" w:rsidRDefault="00635C22" w:rsidP="009343F0">
      <w:pPr>
        <w:pStyle w:val="Prrafodelista"/>
        <w:rPr>
          <w:b/>
        </w:rPr>
      </w:pPr>
      <w:r w:rsidRPr="00635C22">
        <w:rPr>
          <w:b/>
        </w:rPr>
        <w:t>SCRIPTS (responsive)</w:t>
      </w:r>
    </w:p>
    <w:p w:rsidR="00635C22" w:rsidRDefault="00635C22" w:rsidP="00635C22">
      <w:pPr>
        <w:rPr>
          <w:b/>
        </w:rPr>
        <w:sectPr w:rsidR="00635C22" w:rsidSect="00635C22">
          <w:type w:val="continuous"/>
          <w:pgSz w:w="11906" w:h="16838" w:code="9"/>
          <w:pgMar w:top="720" w:right="648" w:bottom="1440" w:left="648" w:header="43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/>
          <w:titlePg/>
          <w:docGrid w:linePitch="360"/>
        </w:sectPr>
      </w:pPr>
    </w:p>
    <w:p w:rsidR="00635C22" w:rsidRPr="00635C22" w:rsidRDefault="00635C22" w:rsidP="00635C22">
      <w:pPr>
        <w:rPr>
          <w:b/>
        </w:rPr>
      </w:pPr>
    </w:p>
    <w:p w:rsidR="009343F0" w:rsidRDefault="009343F0" w:rsidP="009343F0">
      <w:pPr>
        <w:pStyle w:val="Prrafodelista"/>
        <w:rPr>
          <w:b/>
        </w:rPr>
        <w:sectPr w:rsidR="009343F0" w:rsidSect="00635C22">
          <w:type w:val="continuous"/>
          <w:pgSz w:w="11906" w:h="16838" w:code="9"/>
          <w:pgMar w:top="720" w:right="648" w:bottom="1440" w:left="648" w:header="43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/>
          <w:titlePg/>
          <w:docGrid w:linePitch="360"/>
        </w:sectPr>
      </w:pPr>
    </w:p>
    <w:p w:rsidR="00635C22" w:rsidRPr="00635C22" w:rsidRDefault="00635C22" w:rsidP="009343F0">
      <w:pPr>
        <w:pStyle w:val="Prrafodelista"/>
        <w:rPr>
          <w:b/>
        </w:rPr>
      </w:pPr>
      <w:r w:rsidRPr="00635C22">
        <w:rPr>
          <w:b/>
        </w:rPr>
        <w:lastRenderedPageBreak/>
        <w:t>CONSTRUCCION Y</w:t>
      </w:r>
      <w:r w:rsidR="009343F0">
        <w:rPr>
          <w:b/>
        </w:rPr>
        <w:t xml:space="preserve">                         </w:t>
      </w:r>
    </w:p>
    <w:p w:rsidR="00635C22" w:rsidRPr="00635C22" w:rsidRDefault="00635C22" w:rsidP="009343F0">
      <w:pPr>
        <w:pStyle w:val="Prrafodelista"/>
        <w:rPr>
          <w:b/>
        </w:rPr>
      </w:pPr>
      <w:r w:rsidRPr="00635C22">
        <w:rPr>
          <w:b/>
        </w:rPr>
        <w:t>VISUALIZACION (*)</w:t>
      </w:r>
      <w:r w:rsidR="009343F0">
        <w:rPr>
          <w:b/>
        </w:rPr>
        <w:t xml:space="preserve">                                     </w:t>
      </w:r>
    </w:p>
    <w:p w:rsidR="00635C22" w:rsidRDefault="00635C22" w:rsidP="00635C22">
      <w:pPr>
        <w:pStyle w:val="Prrafodelista"/>
        <w:numPr>
          <w:ilvl w:val="0"/>
          <w:numId w:val="14"/>
        </w:numPr>
        <w:rPr>
          <w:b/>
        </w:rPr>
      </w:pPr>
      <w:r w:rsidRPr="00635C22">
        <w:rPr>
          <w:b/>
        </w:rPr>
        <w:t>SEO</w:t>
      </w:r>
    </w:p>
    <w:p w:rsidR="009343F0" w:rsidRPr="009343F0" w:rsidRDefault="009343F0" w:rsidP="009343F0">
      <w:pPr>
        <w:pStyle w:val="Prrafodelista"/>
        <w:numPr>
          <w:ilvl w:val="0"/>
          <w:numId w:val="14"/>
        </w:numPr>
        <w:rPr>
          <w:b/>
        </w:rPr>
      </w:pPr>
      <w:r w:rsidRPr="009343F0">
        <w:rPr>
          <w:b/>
        </w:rPr>
        <w:t>Visualización y</w:t>
      </w:r>
    </w:p>
    <w:p w:rsidR="009343F0" w:rsidRPr="00635C22" w:rsidRDefault="009343F0" w:rsidP="009343F0">
      <w:pPr>
        <w:pStyle w:val="Prrafodelista"/>
        <w:rPr>
          <w:b/>
        </w:rPr>
      </w:pPr>
      <w:r w:rsidRPr="00635C22">
        <w:rPr>
          <w:b/>
        </w:rPr>
        <w:t>validación.</w:t>
      </w:r>
    </w:p>
    <w:p w:rsidR="009343F0" w:rsidRPr="00635C22" w:rsidRDefault="009343F0" w:rsidP="009343F0">
      <w:pPr>
        <w:pStyle w:val="Prrafodelista"/>
        <w:rPr>
          <w:b/>
        </w:rPr>
      </w:pPr>
    </w:p>
    <w:p w:rsidR="009343F0" w:rsidRDefault="009343F0" w:rsidP="009343F0">
      <w:pPr>
        <w:ind w:left="360"/>
        <w:rPr>
          <w:b/>
        </w:rPr>
      </w:pPr>
    </w:p>
    <w:p w:rsidR="009343F0" w:rsidRDefault="009343F0" w:rsidP="009343F0">
      <w:pPr>
        <w:ind w:left="360"/>
        <w:rPr>
          <w:b/>
        </w:rPr>
      </w:pPr>
    </w:p>
    <w:p w:rsidR="009343F0" w:rsidRDefault="009343F0" w:rsidP="009343F0">
      <w:pPr>
        <w:ind w:left="360"/>
        <w:rPr>
          <w:b/>
        </w:rPr>
      </w:pPr>
    </w:p>
    <w:p w:rsidR="009343F0" w:rsidRDefault="009343F0" w:rsidP="009343F0">
      <w:pPr>
        <w:ind w:left="360"/>
        <w:rPr>
          <w:b/>
        </w:rPr>
      </w:pPr>
    </w:p>
    <w:p w:rsidR="009343F0" w:rsidRPr="00635C22" w:rsidRDefault="009343F0" w:rsidP="009343F0">
      <w:pPr>
        <w:pStyle w:val="Prrafodelista"/>
        <w:rPr>
          <w:b/>
        </w:rPr>
      </w:pPr>
      <w:r w:rsidRPr="00635C22">
        <w:rPr>
          <w:b/>
        </w:rPr>
        <w:t>PRUEBA|ENTREGA|</w:t>
      </w:r>
    </w:p>
    <w:p w:rsidR="009343F0" w:rsidRPr="00635C22" w:rsidRDefault="009343F0" w:rsidP="009343F0">
      <w:pPr>
        <w:pStyle w:val="Prrafodelista"/>
        <w:rPr>
          <w:b/>
        </w:rPr>
      </w:pPr>
      <w:r w:rsidRPr="00635C22">
        <w:rPr>
          <w:b/>
        </w:rPr>
        <w:t>PUESTA EN PROD.</w:t>
      </w:r>
    </w:p>
    <w:p w:rsidR="009343F0" w:rsidRPr="00635C22" w:rsidRDefault="009343F0" w:rsidP="009343F0">
      <w:pPr>
        <w:pStyle w:val="Prrafodelista"/>
        <w:numPr>
          <w:ilvl w:val="0"/>
          <w:numId w:val="14"/>
        </w:numPr>
        <w:rPr>
          <w:b/>
        </w:rPr>
      </w:pPr>
      <w:r w:rsidRPr="00635C22">
        <w:rPr>
          <w:b/>
        </w:rPr>
        <w:t>Subida al hosting</w:t>
      </w:r>
    </w:p>
    <w:p w:rsidR="009343F0" w:rsidRPr="00635C22" w:rsidRDefault="009343F0" w:rsidP="009343F0">
      <w:pPr>
        <w:pStyle w:val="Prrafodelista"/>
        <w:numPr>
          <w:ilvl w:val="0"/>
          <w:numId w:val="14"/>
        </w:numPr>
        <w:rPr>
          <w:b/>
        </w:rPr>
      </w:pPr>
      <w:r w:rsidRPr="00635C22">
        <w:rPr>
          <w:b/>
        </w:rPr>
        <w:t>Configuración</w:t>
      </w:r>
    </w:p>
    <w:p w:rsidR="009343F0" w:rsidRPr="00635C22" w:rsidRDefault="009343F0" w:rsidP="009343F0">
      <w:pPr>
        <w:pStyle w:val="Prrafodelista"/>
        <w:numPr>
          <w:ilvl w:val="0"/>
          <w:numId w:val="14"/>
        </w:numPr>
        <w:rPr>
          <w:b/>
        </w:rPr>
      </w:pPr>
      <w:r w:rsidRPr="00635C22">
        <w:rPr>
          <w:b/>
        </w:rPr>
        <w:t>Nuevas modificaciones</w:t>
      </w:r>
    </w:p>
    <w:p w:rsidR="009343F0" w:rsidRPr="00635C22" w:rsidRDefault="009343F0" w:rsidP="009343F0">
      <w:pPr>
        <w:pStyle w:val="Prrafodelista"/>
        <w:rPr>
          <w:b/>
        </w:rPr>
      </w:pPr>
      <w:r w:rsidRPr="00635C22">
        <w:rPr>
          <w:b/>
        </w:rPr>
        <w:t>post- puesta a</w:t>
      </w:r>
    </w:p>
    <w:p w:rsidR="009343F0" w:rsidRPr="00635C22" w:rsidRDefault="009343F0" w:rsidP="009343F0">
      <w:pPr>
        <w:pStyle w:val="Prrafodelista"/>
        <w:rPr>
          <w:b/>
        </w:rPr>
      </w:pPr>
      <w:r w:rsidRPr="00635C22">
        <w:rPr>
          <w:b/>
        </w:rPr>
        <w:t>prueba/entrega</w:t>
      </w:r>
    </w:p>
    <w:p w:rsidR="009343F0" w:rsidRDefault="009343F0" w:rsidP="009343F0">
      <w:pPr>
        <w:ind w:left="360"/>
        <w:rPr>
          <w:b/>
        </w:rPr>
      </w:pPr>
    </w:p>
    <w:p w:rsidR="009343F0" w:rsidRPr="005663CE" w:rsidRDefault="009343F0" w:rsidP="005663CE">
      <w:pPr>
        <w:rPr>
          <w:b/>
        </w:rPr>
        <w:sectPr w:rsidR="009343F0" w:rsidRPr="005663CE" w:rsidSect="009343F0">
          <w:type w:val="continuous"/>
          <w:pgSz w:w="11906" w:h="16838" w:code="9"/>
          <w:pgMar w:top="720" w:right="648" w:bottom="1440" w:left="648" w:header="43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/>
          <w:titlePg/>
          <w:docGrid w:linePitch="360"/>
        </w:sectPr>
      </w:pPr>
    </w:p>
    <w:p w:rsidR="009900BD" w:rsidRPr="005663CE" w:rsidRDefault="009900BD" w:rsidP="005663CE">
      <w:pPr>
        <w:jc w:val="center"/>
        <w:rPr>
          <w:b/>
          <w:u w:val="single"/>
        </w:rPr>
      </w:pPr>
      <w:r w:rsidRPr="005663CE">
        <w:rPr>
          <w:b/>
          <w:u w:val="single"/>
        </w:rPr>
        <w:lastRenderedPageBreak/>
        <w:t>PRESUPUESTO FINAL</w:t>
      </w:r>
    </w:p>
    <w:p w:rsidR="009900BD" w:rsidRPr="009900BD" w:rsidRDefault="009900BD" w:rsidP="005663CE">
      <w:pPr>
        <w:pStyle w:val="Prrafodelista"/>
        <w:jc w:val="center"/>
        <w:rPr>
          <w:b/>
        </w:rPr>
      </w:pPr>
      <w:r w:rsidRPr="009900BD">
        <w:rPr>
          <w:b/>
        </w:rPr>
        <w:t>El sitio web tendrá un valor total sin modi</w:t>
      </w:r>
      <w:r>
        <w:rPr>
          <w:b/>
        </w:rPr>
        <w:t>ficaciones fuera de fase de 600</w:t>
      </w:r>
      <w:r w:rsidRPr="009900BD">
        <w:rPr>
          <w:b/>
        </w:rPr>
        <w:t xml:space="preserve">USD. Se </w:t>
      </w:r>
      <w:r w:rsidRPr="009900BD">
        <w:rPr>
          <w:b/>
        </w:rPr>
        <w:t>realizará</w:t>
      </w:r>
      <w:r w:rsidRPr="009900BD">
        <w:rPr>
          <w:b/>
        </w:rPr>
        <w:t xml:space="preserve"> en dicha moneda a fin de evitar la </w:t>
      </w:r>
      <w:r w:rsidRPr="009900BD">
        <w:rPr>
          <w:b/>
        </w:rPr>
        <w:t>pérdida</w:t>
      </w:r>
      <w:r w:rsidRPr="009900BD">
        <w:rPr>
          <w:b/>
        </w:rPr>
        <w:t xml:space="preserve"> monetaria</w:t>
      </w:r>
      <w:r>
        <w:rPr>
          <w:b/>
        </w:rPr>
        <w:t xml:space="preserve"> </w:t>
      </w:r>
      <w:r w:rsidRPr="009900BD">
        <w:rPr>
          <w:b/>
        </w:rPr>
        <w:t>ante demoras o faltas de validación prolongadas.</w:t>
      </w:r>
    </w:p>
    <w:p w:rsidR="009900BD" w:rsidRDefault="009900BD" w:rsidP="005663CE">
      <w:pPr>
        <w:pStyle w:val="Prrafodelista"/>
        <w:jc w:val="center"/>
        <w:rPr>
          <w:b/>
        </w:rPr>
      </w:pPr>
    </w:p>
    <w:p w:rsidR="005663CE" w:rsidRPr="005663CE" w:rsidRDefault="009900BD" w:rsidP="005663CE">
      <w:pPr>
        <w:pStyle w:val="Prrafodelista"/>
        <w:jc w:val="center"/>
        <w:rPr>
          <w:b/>
          <w:u w:val="single"/>
        </w:rPr>
      </w:pPr>
      <w:r w:rsidRPr="005663CE">
        <w:rPr>
          <w:b/>
          <w:u w:val="single"/>
        </w:rPr>
        <w:t>MODI</w:t>
      </w:r>
      <w:r w:rsidRPr="005663CE">
        <w:rPr>
          <w:b/>
          <w:u w:val="single"/>
        </w:rPr>
        <w:t xml:space="preserve">FICACIONES </w:t>
      </w:r>
      <w:r w:rsidR="005663CE" w:rsidRPr="005663CE">
        <w:rPr>
          <w:b/>
          <w:u w:val="single"/>
        </w:rPr>
        <w:t>–</w:t>
      </w:r>
      <w:r w:rsidRPr="005663CE">
        <w:rPr>
          <w:b/>
          <w:u w:val="single"/>
        </w:rPr>
        <w:t xml:space="preserve"> TIEMPOS</w:t>
      </w:r>
    </w:p>
    <w:p w:rsidR="009900BD" w:rsidRPr="005663CE" w:rsidRDefault="009900BD" w:rsidP="005663CE">
      <w:pPr>
        <w:pStyle w:val="Prrafodelista"/>
        <w:jc w:val="center"/>
        <w:rPr>
          <w:b/>
        </w:rPr>
      </w:pPr>
      <w:r w:rsidRPr="005663CE">
        <w:rPr>
          <w:b/>
        </w:rPr>
        <w:t>Una vez concluida cada fase</w:t>
      </w:r>
      <w:r w:rsidRPr="005663CE">
        <w:rPr>
          <w:b/>
        </w:rPr>
        <w:t>,</w:t>
      </w:r>
      <w:r w:rsidRPr="005663CE">
        <w:rPr>
          <w:b/>
        </w:rPr>
        <w:t xml:space="preserve"> el cliente deberá dar el Ok si estuviere</w:t>
      </w:r>
      <w:r w:rsidRPr="005663CE">
        <w:rPr>
          <w:b/>
        </w:rPr>
        <w:t xml:space="preserve"> satisfecho con dicha </w:t>
      </w:r>
      <w:r w:rsidRPr="005663CE">
        <w:rPr>
          <w:b/>
        </w:rPr>
        <w:t>fase</w:t>
      </w:r>
      <w:r w:rsidRPr="005663CE">
        <w:rPr>
          <w:b/>
        </w:rPr>
        <w:t>,</w:t>
      </w:r>
      <w:r w:rsidRPr="005663CE">
        <w:rPr>
          <w:b/>
        </w:rPr>
        <w:t xml:space="preserve"> y para ello cuenta con una semana desde el</w:t>
      </w:r>
      <w:r w:rsidR="005663CE" w:rsidRPr="005663CE">
        <w:rPr>
          <w:b/>
        </w:rPr>
        <w:t xml:space="preserve"> </w:t>
      </w:r>
      <w:r w:rsidRPr="005663CE">
        <w:rPr>
          <w:b/>
        </w:rPr>
        <w:t>tiempo de notificación para dar a conocer su conformidad o no, una vez</w:t>
      </w:r>
      <w:r w:rsidR="005663CE">
        <w:rPr>
          <w:b/>
        </w:rPr>
        <w:t xml:space="preserve"> </w:t>
      </w:r>
      <w:r w:rsidRPr="005663CE">
        <w:rPr>
          <w:b/>
        </w:rPr>
        <w:t>pasada la semana cualquier vuelta a edición tendrá un costo de 20USD</w:t>
      </w:r>
      <w:r w:rsidR="005663CE">
        <w:rPr>
          <w:b/>
        </w:rPr>
        <w:t xml:space="preserve"> </w:t>
      </w:r>
      <w:r w:rsidRPr="005663CE">
        <w:rPr>
          <w:b/>
        </w:rPr>
        <w:t>(solo pactados en mockup). Las modificaciones de mockup no tienen</w:t>
      </w:r>
      <w:r w:rsidR="005663CE">
        <w:rPr>
          <w:b/>
        </w:rPr>
        <w:t xml:space="preserve"> </w:t>
      </w:r>
      <w:r w:rsidRPr="005663CE">
        <w:rPr>
          <w:b/>
        </w:rPr>
        <w:t xml:space="preserve">costo, a menos que supere las 2 secciones, en dicho caso </w:t>
      </w:r>
      <w:r w:rsidRPr="005663CE">
        <w:rPr>
          <w:b/>
        </w:rPr>
        <w:t>será</w:t>
      </w:r>
      <w:r w:rsidRPr="005663CE">
        <w:rPr>
          <w:b/>
        </w:rPr>
        <w:t xml:space="preserve"> de</w:t>
      </w:r>
      <w:r w:rsidR="005663CE">
        <w:rPr>
          <w:b/>
        </w:rPr>
        <w:t xml:space="preserve"> </w:t>
      </w:r>
      <w:r w:rsidRPr="005663CE">
        <w:rPr>
          <w:b/>
        </w:rPr>
        <w:t>20USD cada sección.</w:t>
      </w:r>
    </w:p>
    <w:p w:rsidR="005663CE" w:rsidRDefault="005663CE" w:rsidP="005663CE">
      <w:pPr>
        <w:jc w:val="center"/>
        <w:rPr>
          <w:b/>
        </w:rPr>
      </w:pPr>
    </w:p>
    <w:p w:rsidR="009900BD" w:rsidRPr="005663CE" w:rsidRDefault="009900BD" w:rsidP="005663CE">
      <w:pPr>
        <w:jc w:val="center"/>
        <w:rPr>
          <w:b/>
          <w:u w:val="single"/>
        </w:rPr>
      </w:pPr>
      <w:r w:rsidRPr="005663CE">
        <w:rPr>
          <w:b/>
          <w:u w:val="single"/>
        </w:rPr>
        <w:t>F</w:t>
      </w:r>
      <w:r w:rsidRPr="005663CE">
        <w:rPr>
          <w:b/>
          <w:u w:val="single"/>
        </w:rPr>
        <w:t>IRMA CONFORMIDAD</w:t>
      </w:r>
    </w:p>
    <w:p w:rsidR="009900BD" w:rsidRPr="005663CE" w:rsidRDefault="009900BD" w:rsidP="005663CE">
      <w:pPr>
        <w:jc w:val="center"/>
        <w:rPr>
          <w:b/>
        </w:rPr>
      </w:pPr>
      <w:r w:rsidRPr="005663CE">
        <w:rPr>
          <w:b/>
        </w:rPr>
        <w:t>Por medio de la presente firma, el cliente pone de manifiesto estar de</w:t>
      </w:r>
      <w:r w:rsidR="005663CE">
        <w:rPr>
          <w:b/>
        </w:rPr>
        <w:t xml:space="preserve"> acuerdo a las políticas                 </w:t>
      </w:r>
      <w:r w:rsidRPr="005663CE">
        <w:rPr>
          <w:b/>
        </w:rPr>
        <w:t>de creación, modificación, agregado de contenido</w:t>
      </w:r>
      <w:r w:rsidR="005663CE">
        <w:rPr>
          <w:b/>
        </w:rPr>
        <w:t xml:space="preserve"> </w:t>
      </w:r>
      <w:r w:rsidRPr="005663CE">
        <w:rPr>
          <w:b/>
        </w:rPr>
        <w:t>y actualización del mismo, así como a los montos y normas que rigen la</w:t>
      </w:r>
      <w:r w:rsidR="005663CE">
        <w:rPr>
          <w:b/>
        </w:rPr>
        <w:t xml:space="preserve"> </w:t>
      </w:r>
      <w:r w:rsidRPr="005663CE">
        <w:rPr>
          <w:b/>
        </w:rPr>
        <w:t>prestación del servicio. Los costos de mantenimiento no están incluidos</w:t>
      </w:r>
    </w:p>
    <w:p w:rsidR="00635C22" w:rsidRPr="005663CE" w:rsidRDefault="009900BD" w:rsidP="005663CE">
      <w:pPr>
        <w:jc w:val="center"/>
        <w:rPr>
          <w:b/>
        </w:rPr>
      </w:pPr>
      <w:r w:rsidRPr="005663CE">
        <w:rPr>
          <w:b/>
        </w:rPr>
        <w:t>en el presente proyecto y dependerán de la frecuencia del mismo.</w:t>
      </w:r>
    </w:p>
    <w:sectPr w:rsidR="00635C22" w:rsidRPr="005663CE" w:rsidSect="009900BD">
      <w:type w:val="continuous"/>
      <w:pgSz w:w="11906" w:h="16838" w:code="9"/>
      <w:pgMar w:top="720" w:right="648" w:bottom="1440" w:left="648" w:header="43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BB8" w:rsidRDefault="00222BB8">
      <w:pPr>
        <w:spacing w:line="240" w:lineRule="auto"/>
      </w:pPr>
      <w:r>
        <w:separator/>
      </w:r>
    </w:p>
    <w:p w:rsidR="00222BB8" w:rsidRDefault="00222BB8"/>
  </w:endnote>
  <w:endnote w:type="continuationSeparator" w:id="0">
    <w:p w:rsidR="00222BB8" w:rsidRDefault="00222BB8">
      <w:pPr>
        <w:spacing w:line="240" w:lineRule="auto"/>
      </w:pPr>
      <w:r>
        <w:continuationSeparator/>
      </w:r>
    </w:p>
    <w:p w:rsidR="00222BB8" w:rsidRDefault="00222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Pr="008F576E" w:rsidRDefault="007201A7">
    <w:pPr>
      <w:pStyle w:val="Piedepgina"/>
      <w:rPr>
        <w:lang w:val="es-ES_tradnl"/>
      </w:rPr>
    </w:pPr>
  </w:p>
  <w:p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EAF1F2F" wp14:editId="0F4C2764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bre: Forma 8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AF1F2F" id="Forma libre: Forma 8" o:spid="_x0000_s1033" alt="Degradado verde en un rectá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BB8" w:rsidRDefault="00222BB8">
      <w:pPr>
        <w:spacing w:line="240" w:lineRule="auto"/>
      </w:pPr>
      <w:r>
        <w:separator/>
      </w:r>
    </w:p>
    <w:p w:rsidR="00222BB8" w:rsidRDefault="00222BB8"/>
  </w:footnote>
  <w:footnote w:type="continuationSeparator" w:id="0">
    <w:p w:rsidR="00222BB8" w:rsidRDefault="00222BB8">
      <w:pPr>
        <w:spacing w:line="240" w:lineRule="auto"/>
      </w:pPr>
      <w:r>
        <w:continuationSeparator/>
      </w:r>
    </w:p>
    <w:p w:rsidR="00222BB8" w:rsidRDefault="00222BB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C3C3B1" wp14:editId="5D37546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bre: Forma 5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3C3B1" id="Forma libre: Forma 5" o:spid="_x0000_s1032" alt="Degradado verde en un rectá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FF16BB"/>
    <w:multiLevelType w:val="hybridMultilevel"/>
    <w:tmpl w:val="94C8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>
      <o:colormru v:ext="edit" colors="#fde7fb,#f9b1f2,#fcd8f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70"/>
    <w:rsid w:val="00064E3E"/>
    <w:rsid w:val="00071FE9"/>
    <w:rsid w:val="00077551"/>
    <w:rsid w:val="000971ED"/>
    <w:rsid w:val="000A01FB"/>
    <w:rsid w:val="000A6E91"/>
    <w:rsid w:val="000E7C40"/>
    <w:rsid w:val="000F7E4C"/>
    <w:rsid w:val="0010720F"/>
    <w:rsid w:val="001817A4"/>
    <w:rsid w:val="001A035C"/>
    <w:rsid w:val="001D1771"/>
    <w:rsid w:val="0020743A"/>
    <w:rsid w:val="00222BB8"/>
    <w:rsid w:val="002400DD"/>
    <w:rsid w:val="002450DA"/>
    <w:rsid w:val="00250DD5"/>
    <w:rsid w:val="00263E3B"/>
    <w:rsid w:val="00264280"/>
    <w:rsid w:val="00272CEF"/>
    <w:rsid w:val="002A107B"/>
    <w:rsid w:val="002B06E9"/>
    <w:rsid w:val="002D1C03"/>
    <w:rsid w:val="002E3DC0"/>
    <w:rsid w:val="002E7603"/>
    <w:rsid w:val="002F5404"/>
    <w:rsid w:val="00316D06"/>
    <w:rsid w:val="003A51BA"/>
    <w:rsid w:val="003D23A0"/>
    <w:rsid w:val="003E6E7E"/>
    <w:rsid w:val="004214B8"/>
    <w:rsid w:val="004858C9"/>
    <w:rsid w:val="004870D2"/>
    <w:rsid w:val="004A10E9"/>
    <w:rsid w:val="004B56DD"/>
    <w:rsid w:val="004D1F70"/>
    <w:rsid w:val="004E3EC9"/>
    <w:rsid w:val="005663CE"/>
    <w:rsid w:val="005E394D"/>
    <w:rsid w:val="0062341D"/>
    <w:rsid w:val="00635C22"/>
    <w:rsid w:val="00653405"/>
    <w:rsid w:val="00662DFA"/>
    <w:rsid w:val="00671CA9"/>
    <w:rsid w:val="006A6F6F"/>
    <w:rsid w:val="006B4542"/>
    <w:rsid w:val="006E54A7"/>
    <w:rsid w:val="006F038A"/>
    <w:rsid w:val="006F1A4F"/>
    <w:rsid w:val="00716593"/>
    <w:rsid w:val="007201A7"/>
    <w:rsid w:val="0079224F"/>
    <w:rsid w:val="007B4FC5"/>
    <w:rsid w:val="007E0DF2"/>
    <w:rsid w:val="007E1D3F"/>
    <w:rsid w:val="00865DB9"/>
    <w:rsid w:val="0089202B"/>
    <w:rsid w:val="008B5297"/>
    <w:rsid w:val="008F576E"/>
    <w:rsid w:val="009168FB"/>
    <w:rsid w:val="009343F0"/>
    <w:rsid w:val="009415D1"/>
    <w:rsid w:val="00947F34"/>
    <w:rsid w:val="00965CB0"/>
    <w:rsid w:val="009900BD"/>
    <w:rsid w:val="009D3F3C"/>
    <w:rsid w:val="00A340F2"/>
    <w:rsid w:val="00A36725"/>
    <w:rsid w:val="00A37301"/>
    <w:rsid w:val="00A75635"/>
    <w:rsid w:val="00AE3529"/>
    <w:rsid w:val="00B66C63"/>
    <w:rsid w:val="00B727BE"/>
    <w:rsid w:val="00BD58E5"/>
    <w:rsid w:val="00C823A2"/>
    <w:rsid w:val="00CE3710"/>
    <w:rsid w:val="00CF2287"/>
    <w:rsid w:val="00D33124"/>
    <w:rsid w:val="00D73210"/>
    <w:rsid w:val="00EB63A0"/>
    <w:rsid w:val="00EC16CD"/>
    <w:rsid w:val="00F040DB"/>
    <w:rsid w:val="00F21D7E"/>
    <w:rsid w:val="00F5727D"/>
    <w:rsid w:val="00F65B05"/>
    <w:rsid w:val="00F81B48"/>
    <w:rsid w:val="00FE0263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de7fb,#f9b1f2,#fcd8f9"/>
    </o:shapedefaults>
    <o:shapelayout v:ext="edit">
      <o:idmap v:ext="edit" data="1"/>
    </o:shapelayout>
  </w:shapeDefaults>
  <w:decimalSymbol w:val="."/>
  <w:listSeparator w:val=","/>
  <w14:docId w14:val="2B8846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76E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39"/>
    <w:rsid w:val="008F5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Cuadrculadetablaclara">
    <w:name w:val="Grid Table Light"/>
    <w:basedOn w:val="Tablanormal"/>
    <w:uiPriority w:val="40"/>
    <w:rsid w:val="008F576E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customStyle="1" w:styleId="Mention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customStyle="1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F57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F57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after="200" w:line="240" w:lineRule="auto"/>
    </w:pPr>
    <w:rPr>
      <w:i/>
      <w:iCs/>
      <w:color w:val="455F51" w:themeColor="text2"/>
      <w:sz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720F"/>
    <w:rPr>
      <w:rFonts w:ascii="Microsoft Sans Serif" w:hAnsi="Microsoft Sans Serif" w:cs="Microsoft Sans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4351\AppData\Roaming\Microsoft\Plantillas\Factura%20de%20servicio%20(dise&#241;o%20de%20degradado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8EE61A408F42F3B16FB5D7E2E9D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2AE0-E1D0-4BB8-A79D-35902640EDD0}"/>
      </w:docPartPr>
      <w:docPartBody>
        <w:p w:rsidR="00001A54" w:rsidRDefault="00730E47">
          <w:pPr>
            <w:pStyle w:val="988EE61A408F42F3B16FB5D7E2E9D54C"/>
          </w:pPr>
          <w:r w:rsidRPr="008F576E">
            <w:rPr>
              <w:rStyle w:val="FechaCar"/>
              <w:lang w:val="es-ES_tradnl" w:bidi="es-ES"/>
            </w:rPr>
            <w:t>FECHA</w:t>
          </w:r>
        </w:p>
      </w:docPartBody>
    </w:docPart>
    <w:docPart>
      <w:docPartPr>
        <w:name w:val="EC7501EE46F1474CAE0C64781AFE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9A2D9-AF82-41FE-B8C6-B16A9B5ED241}"/>
      </w:docPartPr>
      <w:docPartBody>
        <w:p w:rsidR="00001A54" w:rsidRDefault="00730E47">
          <w:pPr>
            <w:pStyle w:val="EC7501EE46F1474CAE0C64781AFEAA88"/>
          </w:pPr>
          <w:r w:rsidRPr="008F576E">
            <w:rPr>
              <w:rFonts w:ascii="Franklin Gothic Demi" w:hAnsi="Franklin Gothic Demi"/>
              <w:color w:val="000000" w:themeColor="text1"/>
              <w:sz w:val="32"/>
              <w:szCs w:val="32"/>
              <w:lang w:val="es-ES_tradnl" w:bidi="es-ES"/>
            </w:rPr>
            <w:t>N.º DE FACTURA</w:t>
          </w:r>
        </w:p>
      </w:docPartBody>
    </w:docPart>
    <w:docPart>
      <w:docPartPr>
        <w:name w:val="6BE3AB64350D430F873B920AF95C7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130FA-213C-4C00-B36C-4F71657D7BFC}"/>
      </w:docPartPr>
      <w:docPartBody>
        <w:p w:rsidR="00001A54" w:rsidRDefault="00730E47">
          <w:pPr>
            <w:pStyle w:val="6BE3AB64350D430F873B920AF95C7D72"/>
          </w:pPr>
          <w:r w:rsidRPr="008F576E">
            <w:rPr>
              <w:rFonts w:ascii="Franklin Gothic Demi" w:hAnsi="Franklin Gothic Demi"/>
              <w:color w:val="000000" w:themeColor="text1"/>
              <w:szCs w:val="24"/>
              <w:lang w:val="es-ES_tradnl" w:bidi="es-ES"/>
            </w:rPr>
            <w:t>FACTURAR A</w:t>
          </w:r>
        </w:p>
      </w:docPartBody>
    </w:docPart>
    <w:docPart>
      <w:docPartPr>
        <w:name w:val="AB017E82A53D42FCBBDFEAEF8A143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8B5BC-4ACA-4F47-AA7D-D3868A320C2A}"/>
      </w:docPartPr>
      <w:docPartBody>
        <w:p w:rsidR="00001A54" w:rsidRDefault="00730E47">
          <w:pPr>
            <w:pStyle w:val="AB017E82A53D42FCBBDFEAEF8A1437FC"/>
          </w:pPr>
          <w:r w:rsidRPr="008F576E">
            <w:rPr>
              <w:lang w:val="es-ES_tradnl" w:bidi="es-ES"/>
            </w:rPr>
            <w:t>VENDEDOR</w:t>
          </w:r>
        </w:p>
      </w:docPartBody>
    </w:docPart>
    <w:docPart>
      <w:docPartPr>
        <w:name w:val="544BF9B32FC34773BD18CFCBD9D00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4989B-33EA-4715-BE21-0A673A6F17D6}"/>
      </w:docPartPr>
      <w:docPartBody>
        <w:p w:rsidR="00001A54" w:rsidRDefault="00730E47">
          <w:pPr>
            <w:pStyle w:val="544BF9B32FC34773BD18CFCBD9D0020A"/>
          </w:pPr>
          <w:r w:rsidRPr="008F576E">
            <w:rPr>
              <w:lang w:val="es-ES_tradnl" w:bidi="es-ES"/>
            </w:rPr>
            <w:t>Trabajo</w:t>
          </w:r>
        </w:p>
      </w:docPartBody>
    </w:docPart>
    <w:docPart>
      <w:docPartPr>
        <w:name w:val="7573DE2881914C6BBA82A32FAB6D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E6A3-70DC-4365-A749-24626EA05301}"/>
      </w:docPartPr>
      <w:docPartBody>
        <w:p w:rsidR="00001A54" w:rsidRDefault="00730E47">
          <w:pPr>
            <w:pStyle w:val="7573DE2881914C6BBA82A32FAB6D4612"/>
          </w:pPr>
          <w:r w:rsidRPr="008F576E">
            <w:rPr>
              <w:lang w:val="es-ES_tradnl" w:bidi="es-ES"/>
            </w:rPr>
            <w:t>Condiciones de pago</w:t>
          </w:r>
        </w:p>
      </w:docPartBody>
    </w:docPart>
    <w:docPart>
      <w:docPartPr>
        <w:name w:val="4EB1E5BBEBE648F4879FFB525A1C2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1F96-504F-4B8E-B53A-C0AD9E0C6618}"/>
      </w:docPartPr>
      <w:docPartBody>
        <w:p w:rsidR="00001A54" w:rsidRDefault="00730E47">
          <w:pPr>
            <w:pStyle w:val="4EB1E5BBEBE648F4879FFB525A1C2F03"/>
          </w:pPr>
          <w:r w:rsidRPr="008F576E">
            <w:rPr>
              <w:lang w:val="es-ES_tradnl" w:bidi="es-ES"/>
            </w:rPr>
            <w:t>Fecha de vencimiento</w:t>
          </w:r>
        </w:p>
      </w:docPartBody>
    </w:docPart>
    <w:docPart>
      <w:docPartPr>
        <w:name w:val="92132960C458409A9918E4C328BE0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3D83F-6C08-410F-B070-2D45D0267048}"/>
      </w:docPartPr>
      <w:docPartBody>
        <w:p w:rsidR="00001A54" w:rsidRDefault="00730E47">
          <w:pPr>
            <w:pStyle w:val="92132960C458409A9918E4C328BE0C11"/>
          </w:pPr>
          <w:r w:rsidRPr="008F576E">
            <w:rPr>
              <w:lang w:val="es-ES_tradnl" w:bidi="es-ES"/>
            </w:rPr>
            <w:t>Cantidad</w:t>
          </w:r>
        </w:p>
      </w:docPartBody>
    </w:docPart>
    <w:docPart>
      <w:docPartPr>
        <w:name w:val="9C4FA1B11A834E368DE36E3EB27CF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AF7A1-68CC-4CBA-86A6-D39959D00486}"/>
      </w:docPartPr>
      <w:docPartBody>
        <w:p w:rsidR="00001A54" w:rsidRDefault="00730E47">
          <w:pPr>
            <w:pStyle w:val="9C4FA1B11A834E368DE36E3EB27CFC14"/>
          </w:pPr>
          <w:r w:rsidRPr="008F576E">
            <w:rPr>
              <w:lang w:val="es-ES_tradnl" w:bidi="es-ES"/>
            </w:rPr>
            <w:t>Descripción</w:t>
          </w:r>
        </w:p>
      </w:docPartBody>
    </w:docPart>
    <w:docPart>
      <w:docPartPr>
        <w:name w:val="883375114A3C49D4A5A27EBB1ADBF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7A564-B86F-47B8-8FCA-3AFE3FD45396}"/>
      </w:docPartPr>
      <w:docPartBody>
        <w:p w:rsidR="00001A54" w:rsidRDefault="00730E47">
          <w:pPr>
            <w:pStyle w:val="883375114A3C49D4A5A27EBB1ADBFDE3"/>
          </w:pPr>
          <w:r w:rsidRPr="008F576E">
            <w:rPr>
              <w:lang w:val="es-ES_tradnl" w:bidi="es-ES"/>
            </w:rPr>
            <w:t>Precio por unidad</w:t>
          </w:r>
        </w:p>
      </w:docPartBody>
    </w:docPart>
    <w:docPart>
      <w:docPartPr>
        <w:name w:val="BDC1DE35DDAD439395F429C18BD12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4E7E1-CD48-4413-B10D-6E7D3A3C24C1}"/>
      </w:docPartPr>
      <w:docPartBody>
        <w:p w:rsidR="00001A54" w:rsidRDefault="00730E47">
          <w:pPr>
            <w:pStyle w:val="BDC1DE35DDAD439395F429C18BD12515"/>
          </w:pPr>
          <w:r w:rsidRPr="008F576E">
            <w:rPr>
              <w:lang w:val="es-ES_tradnl" w:bidi="es-ES"/>
            </w:rPr>
            <w:t>Total de línea</w:t>
          </w:r>
        </w:p>
      </w:docPartBody>
    </w:docPart>
    <w:docPart>
      <w:docPartPr>
        <w:name w:val="8062A4EC1F96433D9BD42F67E1AB5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1865B-48AB-410D-BC9B-EAFFB4492D34}"/>
      </w:docPartPr>
      <w:docPartBody>
        <w:p w:rsidR="00001A54" w:rsidRDefault="00730E47">
          <w:pPr>
            <w:pStyle w:val="8062A4EC1F96433D9BD42F67E1AB5B10"/>
          </w:pPr>
          <w:r w:rsidRPr="008F576E">
            <w:rPr>
              <w:lang w:val="es-ES_tradnl" w:bidi="es-ES"/>
            </w:rPr>
            <w:t>Subtotal</w:t>
          </w:r>
        </w:p>
      </w:docPartBody>
    </w:docPart>
    <w:docPart>
      <w:docPartPr>
        <w:name w:val="F657CDDF22C643499189128150706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C9DE4-1FB2-4A73-BEBA-A88DA59F26E6}"/>
      </w:docPartPr>
      <w:docPartBody>
        <w:p w:rsidR="00001A54" w:rsidRDefault="00730E47">
          <w:pPr>
            <w:pStyle w:val="F657CDDF22C643499189128150706FB0"/>
          </w:pPr>
          <w:r w:rsidRPr="008F576E">
            <w:rPr>
              <w:lang w:val="es-ES_tradnl" w:bidi="es-ES"/>
            </w:rPr>
            <w:t>Impuesto sobre las ventas</w:t>
          </w:r>
        </w:p>
      </w:docPartBody>
    </w:docPart>
    <w:docPart>
      <w:docPartPr>
        <w:name w:val="ABC8E92972C74534B897EC4AC3197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D9600-CC20-4A17-B0D4-04A6C3D9DD38}"/>
      </w:docPartPr>
      <w:docPartBody>
        <w:p w:rsidR="00001A54" w:rsidRDefault="00730E47">
          <w:pPr>
            <w:pStyle w:val="ABC8E92972C74534B897EC4AC3197DA3"/>
          </w:pPr>
          <w:r w:rsidRPr="008F576E">
            <w:rPr>
              <w:lang w:val="es-ES_tradnl" w:bidi="es-ES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47"/>
    <w:rsid w:val="00001A54"/>
    <w:rsid w:val="001234BF"/>
    <w:rsid w:val="00351810"/>
    <w:rsid w:val="006F75E7"/>
    <w:rsid w:val="00730E47"/>
    <w:rsid w:val="007C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EF6A9A8DD44F869F776D77170FBE69">
    <w:name w:val="D1EF6A9A8DD44F869F776D77170FBE69"/>
  </w:style>
  <w:style w:type="paragraph" w:styleId="Fecha">
    <w:name w:val="Date"/>
    <w:basedOn w:val="Normal"/>
    <w:next w:val="Normal"/>
    <w:link w:val="FechaC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character" w:customStyle="1" w:styleId="FechaCar">
    <w:name w:val="Fecha Car"/>
    <w:basedOn w:val="Fuentedeprrafopredeter"/>
    <w:link w:val="Fecha"/>
    <w:uiPriority w:val="99"/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paragraph" w:customStyle="1" w:styleId="988EE61A408F42F3B16FB5D7E2E9D54C">
    <w:name w:val="988EE61A408F42F3B16FB5D7E2E9D54C"/>
  </w:style>
  <w:style w:type="paragraph" w:customStyle="1" w:styleId="94A6C8BEADC246AB821770C3C695A6BF">
    <w:name w:val="94A6C8BEADC246AB821770C3C695A6BF"/>
  </w:style>
  <w:style w:type="paragraph" w:customStyle="1" w:styleId="EC7501EE46F1474CAE0C64781AFEAA88">
    <w:name w:val="EC7501EE46F1474CAE0C64781AFEAA88"/>
  </w:style>
  <w:style w:type="paragraph" w:customStyle="1" w:styleId="F960AFE0E22F4A58A746DEF3EDCDA731">
    <w:name w:val="F960AFE0E22F4A58A746DEF3EDCDA731"/>
  </w:style>
  <w:style w:type="paragraph" w:customStyle="1" w:styleId="315EBB73357848049978DEA23BB464BF">
    <w:name w:val="315EBB73357848049978DEA23BB464BF"/>
  </w:style>
  <w:style w:type="paragraph" w:customStyle="1" w:styleId="88CE6A515611498385B4FBD8B91AE6E7">
    <w:name w:val="88CE6A515611498385B4FBD8B91AE6E7"/>
  </w:style>
  <w:style w:type="paragraph" w:customStyle="1" w:styleId="2107CBD76CAB423D9820E9C3EAEC64E6">
    <w:name w:val="2107CBD76CAB423D9820E9C3EAEC64E6"/>
  </w:style>
  <w:style w:type="paragraph" w:customStyle="1" w:styleId="FFD6316413B24916B478CA4004E4CC70">
    <w:name w:val="FFD6316413B24916B478CA4004E4CC70"/>
  </w:style>
  <w:style w:type="paragraph" w:customStyle="1" w:styleId="F30D10D3A2BF48A2849EECE9309E157D">
    <w:name w:val="F30D10D3A2BF48A2849EECE9309E157D"/>
  </w:style>
  <w:style w:type="paragraph" w:customStyle="1" w:styleId="8B02EC73BC57447DB2AF0C3D16B09C8F">
    <w:name w:val="8B02EC73BC57447DB2AF0C3D16B09C8F"/>
  </w:style>
  <w:style w:type="paragraph" w:customStyle="1" w:styleId="6BE3AB64350D430F873B920AF95C7D72">
    <w:name w:val="6BE3AB64350D430F873B920AF95C7D72"/>
  </w:style>
  <w:style w:type="paragraph" w:customStyle="1" w:styleId="A4B48165622B40B0BA6A1EE3C684B651">
    <w:name w:val="A4B48165622B40B0BA6A1EE3C684B651"/>
  </w:style>
  <w:style w:type="paragraph" w:customStyle="1" w:styleId="73576EFA4C5B48FEA3421F8212DCAEB5">
    <w:name w:val="73576EFA4C5B48FEA3421F8212DCAEB5"/>
  </w:style>
  <w:style w:type="paragraph" w:customStyle="1" w:styleId="E541B15B9C644F63BF686237A9CE9D21">
    <w:name w:val="E541B15B9C644F63BF686237A9CE9D21"/>
  </w:style>
  <w:style w:type="paragraph" w:customStyle="1" w:styleId="A9C4FDE1FEFE413AA1C12DE40EC1FFB7">
    <w:name w:val="A9C4FDE1FEFE413AA1C12DE40EC1FFB7"/>
  </w:style>
  <w:style w:type="paragraph" w:customStyle="1" w:styleId="7B0DAE72192A4ACFB878143D05BF4BAA">
    <w:name w:val="7B0DAE72192A4ACFB878143D05BF4BAA"/>
  </w:style>
  <w:style w:type="paragraph" w:customStyle="1" w:styleId="AB017E82A53D42FCBBDFEAEF8A1437FC">
    <w:name w:val="AB017E82A53D42FCBBDFEAEF8A1437FC"/>
  </w:style>
  <w:style w:type="paragraph" w:customStyle="1" w:styleId="544BF9B32FC34773BD18CFCBD9D0020A">
    <w:name w:val="544BF9B32FC34773BD18CFCBD9D0020A"/>
  </w:style>
  <w:style w:type="paragraph" w:customStyle="1" w:styleId="7573DE2881914C6BBA82A32FAB6D4612">
    <w:name w:val="7573DE2881914C6BBA82A32FAB6D4612"/>
  </w:style>
  <w:style w:type="paragraph" w:customStyle="1" w:styleId="4EB1E5BBEBE648F4879FFB525A1C2F03">
    <w:name w:val="4EB1E5BBEBE648F4879FFB525A1C2F03"/>
  </w:style>
  <w:style w:type="paragraph" w:customStyle="1" w:styleId="37FD0C93B58940889BB870E1141907A4">
    <w:name w:val="37FD0C93B58940889BB870E1141907A4"/>
  </w:style>
  <w:style w:type="paragraph" w:customStyle="1" w:styleId="92132960C458409A9918E4C328BE0C11">
    <w:name w:val="92132960C458409A9918E4C328BE0C11"/>
  </w:style>
  <w:style w:type="paragraph" w:customStyle="1" w:styleId="9C4FA1B11A834E368DE36E3EB27CFC14">
    <w:name w:val="9C4FA1B11A834E368DE36E3EB27CFC14"/>
  </w:style>
  <w:style w:type="paragraph" w:customStyle="1" w:styleId="883375114A3C49D4A5A27EBB1ADBFDE3">
    <w:name w:val="883375114A3C49D4A5A27EBB1ADBFDE3"/>
  </w:style>
  <w:style w:type="paragraph" w:customStyle="1" w:styleId="BDC1DE35DDAD439395F429C18BD12515">
    <w:name w:val="BDC1DE35DDAD439395F429C18BD12515"/>
  </w:style>
  <w:style w:type="paragraph" w:customStyle="1" w:styleId="5DF5E4E71A4A45E790691910E978CFCC">
    <w:name w:val="5DF5E4E71A4A45E790691910E978CFCC"/>
  </w:style>
  <w:style w:type="paragraph" w:customStyle="1" w:styleId="789DCF8503A1421887631E5ADA1332D9">
    <w:name w:val="789DCF8503A1421887631E5ADA1332D9"/>
  </w:style>
  <w:style w:type="paragraph" w:customStyle="1" w:styleId="ED9451593CD74587BAC9A586F02CA77A">
    <w:name w:val="ED9451593CD74587BAC9A586F02CA77A"/>
  </w:style>
  <w:style w:type="paragraph" w:customStyle="1" w:styleId="E8C9E9CB15FD404DA53BED34EE53B8CF">
    <w:name w:val="E8C9E9CB15FD404DA53BED34EE53B8CF"/>
  </w:style>
  <w:style w:type="paragraph" w:customStyle="1" w:styleId="AA045425F55643D28012B7D0BE865B4F">
    <w:name w:val="AA045425F55643D28012B7D0BE865B4F"/>
  </w:style>
  <w:style w:type="paragraph" w:customStyle="1" w:styleId="2D5CAD44DF994015B8C92121F7B23CCD">
    <w:name w:val="2D5CAD44DF994015B8C92121F7B23CCD"/>
  </w:style>
  <w:style w:type="paragraph" w:customStyle="1" w:styleId="388ABF99335840D58A6BC83774A5B8B3">
    <w:name w:val="388ABF99335840D58A6BC83774A5B8B3"/>
  </w:style>
  <w:style w:type="paragraph" w:customStyle="1" w:styleId="B2ADFF9B65CF48B89194AD8F0872D636">
    <w:name w:val="B2ADFF9B65CF48B89194AD8F0872D636"/>
  </w:style>
  <w:style w:type="paragraph" w:customStyle="1" w:styleId="FD836B4E81A544CFAEC991FC5A8FC1CC">
    <w:name w:val="FD836B4E81A544CFAEC991FC5A8FC1CC"/>
  </w:style>
  <w:style w:type="paragraph" w:customStyle="1" w:styleId="A461A1CA6A4A4E8E804E64FC6613B1D2">
    <w:name w:val="A461A1CA6A4A4E8E804E64FC6613B1D2"/>
  </w:style>
  <w:style w:type="paragraph" w:customStyle="1" w:styleId="2E7AA950EED241668FAE907AD2AE340D">
    <w:name w:val="2E7AA950EED241668FAE907AD2AE340D"/>
  </w:style>
  <w:style w:type="paragraph" w:customStyle="1" w:styleId="7AF0797E8CE64B739C71638A06FDC053">
    <w:name w:val="7AF0797E8CE64B739C71638A06FDC053"/>
  </w:style>
  <w:style w:type="paragraph" w:customStyle="1" w:styleId="A47EE3CC39F543839F26BF88E5E55816">
    <w:name w:val="A47EE3CC39F543839F26BF88E5E55816"/>
  </w:style>
  <w:style w:type="paragraph" w:customStyle="1" w:styleId="048B683187124ACFA593EBF5B03BAB2E">
    <w:name w:val="048B683187124ACFA593EBF5B03BAB2E"/>
  </w:style>
  <w:style w:type="paragraph" w:customStyle="1" w:styleId="9B0A8291E46D46F0B692169933A6DB55">
    <w:name w:val="9B0A8291E46D46F0B692169933A6DB55"/>
  </w:style>
  <w:style w:type="paragraph" w:customStyle="1" w:styleId="07087D0FF30B40FE9C4DF4AD9ACEE519">
    <w:name w:val="07087D0FF30B40FE9C4DF4AD9ACEE519"/>
  </w:style>
  <w:style w:type="paragraph" w:customStyle="1" w:styleId="5C26646D1FB14A5196548EF06144D5BD">
    <w:name w:val="5C26646D1FB14A5196548EF06144D5BD"/>
  </w:style>
  <w:style w:type="paragraph" w:customStyle="1" w:styleId="35D3B3A9A3184FB481494428108827C8">
    <w:name w:val="35D3B3A9A3184FB481494428108827C8"/>
  </w:style>
  <w:style w:type="paragraph" w:customStyle="1" w:styleId="C5663F49887B4A219F4ADCF29653A30E">
    <w:name w:val="C5663F49887B4A219F4ADCF29653A30E"/>
  </w:style>
  <w:style w:type="paragraph" w:customStyle="1" w:styleId="6CD1112538624068843D9802ED203AAB">
    <w:name w:val="6CD1112538624068843D9802ED203AAB"/>
  </w:style>
  <w:style w:type="paragraph" w:customStyle="1" w:styleId="91842A16A42D4BBC93CCF994512AA44A">
    <w:name w:val="91842A16A42D4BBC93CCF994512AA44A"/>
  </w:style>
  <w:style w:type="paragraph" w:customStyle="1" w:styleId="95D2FB1FE7A24E418066BFE89F4EEB9A">
    <w:name w:val="95D2FB1FE7A24E418066BFE89F4EEB9A"/>
  </w:style>
  <w:style w:type="paragraph" w:customStyle="1" w:styleId="5FB340BB96B94649B0E965544101700A">
    <w:name w:val="5FB340BB96B94649B0E965544101700A"/>
  </w:style>
  <w:style w:type="paragraph" w:customStyle="1" w:styleId="3F7C975ED9044E329B33A74980D3128E">
    <w:name w:val="3F7C975ED9044E329B33A74980D3128E"/>
  </w:style>
  <w:style w:type="paragraph" w:customStyle="1" w:styleId="8062A4EC1F96433D9BD42F67E1AB5B10">
    <w:name w:val="8062A4EC1F96433D9BD42F67E1AB5B10"/>
  </w:style>
  <w:style w:type="paragraph" w:customStyle="1" w:styleId="F657CDDF22C643499189128150706FB0">
    <w:name w:val="F657CDDF22C643499189128150706FB0"/>
  </w:style>
  <w:style w:type="paragraph" w:customStyle="1" w:styleId="ABC8E92972C74534B897EC4AC3197DA3">
    <w:name w:val="ABC8E92972C74534B897EC4AC3197DA3"/>
  </w:style>
  <w:style w:type="character" w:styleId="Textodelmarcadordeposicin">
    <w:name w:val="Placeholder Text"/>
    <w:basedOn w:val="Fuentedeprrafopredeter"/>
    <w:uiPriority w:val="99"/>
    <w:semiHidden/>
    <w:rsid w:val="00351810"/>
    <w:rPr>
      <w:rFonts w:ascii="Microsoft Sans Serif" w:hAnsi="Microsoft Sans Serif" w:cs="Microsoft Sans Serif"/>
      <w:color w:val="808080"/>
    </w:rPr>
  </w:style>
  <w:style w:type="paragraph" w:customStyle="1" w:styleId="4D45A73D8C4C48919212FC3C294FAD8B">
    <w:name w:val="4D45A73D8C4C48919212FC3C294FAD8B"/>
    <w:rsid w:val="00351810"/>
  </w:style>
  <w:style w:type="paragraph" w:customStyle="1" w:styleId="4C38EE90E12F4654B8CBF333690EA2AC">
    <w:name w:val="4C38EE90E12F4654B8CBF333690EA2AC"/>
    <w:rsid w:val="003518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</PublishDate>
  <Abstract/>
  <CompanyAddress>matiasherrera57@gmail.com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BEE10A9-91AD-4304-8CA9-94CD34DF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 de servicio (diseño de degradado verde).dotx</Template>
  <TotalTime>0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PRESUPUESTO SITIO WEB</vt:lpstr>
    </vt:vector>
  </TitlesOfParts>
  <Manager/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 SITIO WEB</dc:title>
  <dc:subject>Deporte adaptado – Rugby en silla de ruedas.</dc:subject>
  <dc:creator/>
  <cp:keywords/>
  <dc:description/>
  <cp:lastModifiedBy/>
  <cp:revision>1</cp:revision>
  <dcterms:created xsi:type="dcterms:W3CDTF">2022-06-23T23:39:00Z</dcterms:created>
  <dcterms:modified xsi:type="dcterms:W3CDTF">2022-06-25T01:53:00Z</dcterms:modified>
</cp:coreProperties>
</file>